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8EC" w:rsidRDefault="002A51DE" w:rsidP="00A638EC">
      <w:pPr>
        <w:pStyle w:val="Sub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1168400</wp:posOffset>
            </wp:positionH>
            <wp:positionV relativeFrom="paragraph">
              <wp:posOffset>0</wp:posOffset>
            </wp:positionV>
            <wp:extent cx="2179955" cy="15430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8EC">
        <w:t xml:space="preserve"> </w:t>
      </w:r>
    </w:p>
    <w:p w:rsidR="00A638EC" w:rsidRPr="00A638EC" w:rsidRDefault="00A638EC" w:rsidP="00A638EC">
      <w:pPr>
        <w:pStyle w:val="Logo"/>
      </w:pPr>
    </w:p>
    <w:sdt>
      <w:sdtPr>
        <w:alias w:val="Enter title:"/>
        <w:tag w:val=""/>
        <w:id w:val="390237733"/>
        <w:placeholder>
          <w:docPart w:val="1F7981F5964A49A2B56BB2C5804D5E86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:rsidR="00A638EC" w:rsidRDefault="002A51DE" w:rsidP="00A638EC">
          <w:pPr>
            <w:pStyle w:val="Title"/>
          </w:pPr>
          <w:r>
            <w:t>Churn analysis</w:t>
          </w:r>
        </w:p>
      </w:sdtContent>
    </w:sdt>
    <w:sdt>
      <w:sdtPr>
        <w:alias w:val="Enter subtitle:"/>
        <w:tag w:val="Enter subtitle:"/>
        <w:id w:val="1134748392"/>
        <w:placeholder>
          <w:docPart w:val="D7514231B0D54025B74B304AB81C7F4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:rsidR="00A638EC" w:rsidRDefault="002A51DE" w:rsidP="00A638EC">
          <w:pPr>
            <w:pStyle w:val="Subtitle"/>
          </w:pPr>
          <w:r>
            <w:t>anantara vacation club</w:t>
          </w:r>
        </w:p>
      </w:sdtContent>
    </w:sdt>
    <w:p w:rsidR="00A638EC" w:rsidRPr="004D5282" w:rsidRDefault="00711A38" w:rsidP="004D5282">
      <w:pPr>
        <w:pStyle w:val="Contactinfo"/>
      </w:pPr>
      <w:sdt>
        <w:sdtPr>
          <w:alias w:val="Presented by: "/>
          <w:tag w:val="Presented by: "/>
          <w:id w:val="529071456"/>
          <w:placeholder>
            <w:docPart w:val="16D966A90E2E4AE09D94E288F0AA8482"/>
          </w:placeholder>
          <w:temporary/>
          <w:showingPlcHdr/>
          <w15:appearance w15:val="hidden"/>
        </w:sdtPr>
        <w:sdtEndPr/>
        <w:sdtContent>
          <w:r w:rsidR="00A638EC" w:rsidRPr="004D5282">
            <w:t>Presented by:</w:t>
          </w:r>
        </w:sdtContent>
      </w:sdt>
      <w:r w:rsidR="00A638EC" w:rsidRPr="004D5282">
        <w:t xml:space="preserve"> </w:t>
      </w:r>
      <w:r w:rsidR="002A51DE">
        <w:t>mojtaba peyrovi(moji)</w:t>
      </w:r>
    </w:p>
    <w:p w:rsidR="00A638EC" w:rsidRDefault="00711A38" w:rsidP="004D5282">
      <w:pPr>
        <w:pStyle w:val="Contactinfo"/>
      </w:pPr>
      <w:sdt>
        <w:sdtPr>
          <w:alias w:val="Enter company name:"/>
          <w:tag w:val=""/>
          <w:id w:val="-874304286"/>
          <w:placeholder>
            <w:docPart w:val="8242610CD9B94CE8B53A93B70A3F0BA4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531E6A">
            <w:t>Date:</w:t>
          </w:r>
          <w:r w:rsidR="00A37961">
            <w:t xml:space="preserve"> 8 may 2018</w:t>
          </w:r>
        </w:sdtContent>
      </w:sdt>
    </w:p>
    <w:p w:rsidR="00290347" w:rsidRDefault="00290347" w:rsidP="00290347">
      <w:pPr>
        <w:pStyle w:val="Contactinfo"/>
      </w:pPr>
    </w:p>
    <w:p w:rsidR="002A51DE" w:rsidRDefault="002A51DE" w:rsidP="00290347">
      <w:pPr>
        <w:pStyle w:val="Contactinfo"/>
      </w:pPr>
    </w:p>
    <w:p w:rsidR="002A51DE" w:rsidRDefault="002A51DE" w:rsidP="00290347">
      <w:pPr>
        <w:pStyle w:val="Contactinfo"/>
      </w:pPr>
    </w:p>
    <w:p w:rsidR="002A51DE" w:rsidRDefault="002A51DE" w:rsidP="00290347">
      <w:pPr>
        <w:pStyle w:val="Contactinfo"/>
      </w:pPr>
    </w:p>
    <w:p w:rsidR="002A51DE" w:rsidRDefault="002A51DE" w:rsidP="00290347">
      <w:pPr>
        <w:pStyle w:val="Contactinfo"/>
      </w:pPr>
    </w:p>
    <w:p w:rsidR="002A51DE" w:rsidRDefault="002A51DE" w:rsidP="00290347">
      <w:pPr>
        <w:pStyle w:val="Contactinfo"/>
      </w:pPr>
    </w:p>
    <w:p w:rsidR="002A51DE" w:rsidRDefault="002A51DE" w:rsidP="00290347">
      <w:pPr>
        <w:pStyle w:val="Contactinfo"/>
      </w:pPr>
    </w:p>
    <w:p w:rsidR="002A51DE" w:rsidRDefault="002A51DE" w:rsidP="00290347">
      <w:pPr>
        <w:pStyle w:val="Contactinfo"/>
      </w:pPr>
    </w:p>
    <w:p w:rsidR="002A51DE" w:rsidRDefault="002A51DE" w:rsidP="0094064A">
      <w:pPr>
        <w:pStyle w:val="Heading2"/>
        <w:ind w:left="900"/>
      </w:pPr>
      <w:r>
        <w:lastRenderedPageBreak/>
        <w:t>cleaning &amp; making the data file ready for analysis</w:t>
      </w:r>
    </w:p>
    <w:p w:rsidR="002A51DE" w:rsidRDefault="002A51DE" w:rsidP="0094064A">
      <w:pPr>
        <w:ind w:left="900"/>
      </w:pPr>
    </w:p>
    <w:p w:rsidR="002A51DE" w:rsidRDefault="002A51DE" w:rsidP="0094064A">
      <w:pPr>
        <w:ind w:left="900"/>
      </w:pPr>
      <w:r>
        <w:t>The following procedure has been done on the data file to prepare it for churn analysis. Here is the list of all</w:t>
      </w:r>
      <w:r w:rsidR="00C67975">
        <w:t xml:space="preserve"> adjustments</w:t>
      </w:r>
      <w:r>
        <w:t xml:space="preserve"> separated by sheet name:</w:t>
      </w:r>
    </w:p>
    <w:p w:rsidR="002A51DE" w:rsidRDefault="002A51DE" w:rsidP="002A51DE"/>
    <w:p w:rsidR="002A51DE" w:rsidRPr="00531E6A" w:rsidRDefault="002A51DE" w:rsidP="002A51DE">
      <w:pPr>
        <w:jc w:val="center"/>
        <w:rPr>
          <w:b/>
          <w:bCs/>
          <w:color w:val="568278" w:themeColor="accent5" w:themeShade="BF"/>
        </w:rPr>
      </w:pPr>
      <w:r w:rsidRPr="00531E6A">
        <w:rPr>
          <w:b/>
          <w:bCs/>
          <w:color w:val="568278" w:themeColor="accent5" w:themeShade="BF"/>
        </w:rPr>
        <w:t>DEMO</w:t>
      </w:r>
    </w:p>
    <w:p w:rsidR="002A51DE" w:rsidRDefault="002A51DE" w:rsidP="0094064A">
      <w:pPr>
        <w:pStyle w:val="ListParagraph"/>
        <w:numPr>
          <w:ilvl w:val="0"/>
          <w:numId w:val="15"/>
        </w:numPr>
        <w:ind w:left="1080" w:hanging="270"/>
      </w:pPr>
      <w:r>
        <w:t xml:space="preserve">“Upgrade Flag” column has </w:t>
      </w:r>
      <w:r w:rsidR="00A37961">
        <w:t xml:space="preserve">been </w:t>
      </w:r>
      <w:r>
        <w:t xml:space="preserve">removed because </w:t>
      </w:r>
      <w:r w:rsidR="003906E5">
        <w:t>of missing</w:t>
      </w:r>
      <w:r>
        <w:t xml:space="preserve"> so much data and definition unclarity.</w:t>
      </w:r>
    </w:p>
    <w:p w:rsidR="002A51DE" w:rsidRDefault="002A51DE" w:rsidP="0094064A">
      <w:pPr>
        <w:pStyle w:val="ListParagraph"/>
        <w:numPr>
          <w:ilvl w:val="0"/>
          <w:numId w:val="15"/>
        </w:numPr>
        <w:ind w:left="1080" w:hanging="270"/>
        <w:jc w:val="both"/>
      </w:pPr>
      <w:r>
        <w:t>“Dat</w:t>
      </w:r>
      <w:r w:rsidR="003906E5">
        <w:t>e</w:t>
      </w:r>
      <w:r>
        <w:t xml:space="preserve"> of Birth” has been replaced with “Age” </w:t>
      </w:r>
      <w:r w:rsidR="003906E5">
        <w:t>in order</w:t>
      </w:r>
      <w:r>
        <w:t xml:space="preserve"> to be analyzed by numerical techniques.</w:t>
      </w:r>
    </w:p>
    <w:p w:rsidR="002A51DE" w:rsidRDefault="002A51DE" w:rsidP="00A37961">
      <w:pPr>
        <w:pStyle w:val="ListParagraph"/>
        <w:numPr>
          <w:ilvl w:val="0"/>
          <w:numId w:val="15"/>
        </w:numPr>
        <w:ind w:left="1080" w:hanging="270"/>
        <w:jc w:val="both"/>
      </w:pPr>
      <w:r>
        <w:t>“Anniversary Date” has been replaced with “</w:t>
      </w:r>
      <w:proofErr w:type="spellStart"/>
      <w:r>
        <w:t>days_ago_joined</w:t>
      </w:r>
      <w:proofErr w:type="spellEnd"/>
      <w:r>
        <w:t xml:space="preserve">” to be capable </w:t>
      </w:r>
      <w:r w:rsidR="003906E5">
        <w:t>of being</w:t>
      </w:r>
      <w:r>
        <w:t xml:space="preserve"> analyzed by numerical techniques.</w:t>
      </w:r>
    </w:p>
    <w:p w:rsidR="002A51DE" w:rsidRDefault="002A51DE" w:rsidP="0094064A">
      <w:pPr>
        <w:pStyle w:val="ListParagraph"/>
        <w:numPr>
          <w:ilvl w:val="0"/>
          <w:numId w:val="15"/>
        </w:numPr>
        <w:ind w:left="1080" w:hanging="270"/>
      </w:pPr>
      <w:r>
        <w:t>On “Tier” column we have “Voyager” and “Club Discovery” values which belong to new comers and also the</w:t>
      </w:r>
      <w:r w:rsidR="00A37961">
        <w:t>se records</w:t>
      </w:r>
      <w:r>
        <w:t xml:space="preserve"> are only 3</w:t>
      </w:r>
      <w:r w:rsidR="00A37961">
        <w:t>32 rows</w:t>
      </w:r>
      <w:r>
        <w:t>, so they have been removed.</w:t>
      </w:r>
    </w:p>
    <w:p w:rsidR="00A10B93" w:rsidRDefault="00A10B93" w:rsidP="00A37961">
      <w:pPr>
        <w:pStyle w:val="ListParagraph"/>
        <w:numPr>
          <w:ilvl w:val="0"/>
          <w:numId w:val="15"/>
        </w:numPr>
        <w:ind w:left="1080" w:hanging="270"/>
        <w:jc w:val="both"/>
      </w:pPr>
      <w:r>
        <w:t xml:space="preserve">Missing “Age” values have been removed with the average age (44). If </w:t>
      </w:r>
      <w:r w:rsidR="003906E5">
        <w:t>there</w:t>
      </w:r>
      <w:r>
        <w:t xml:space="preserve"> were too many </w:t>
      </w:r>
      <w:r w:rsidR="003906E5">
        <w:t xml:space="preserve">empty rows </w:t>
      </w:r>
      <w:r>
        <w:t>and the age variance was too much we could fill the missing values with ages by specific groups for instance by Tier.</w:t>
      </w:r>
    </w:p>
    <w:p w:rsidR="002A51DE" w:rsidRDefault="00A10B93" w:rsidP="001B2904">
      <w:pPr>
        <w:pStyle w:val="ListParagraph"/>
        <w:numPr>
          <w:ilvl w:val="0"/>
          <w:numId w:val="15"/>
        </w:numPr>
        <w:ind w:left="1080" w:hanging="270"/>
        <w:jc w:val="both"/>
      </w:pPr>
      <w:r>
        <w:t xml:space="preserve"> “</w:t>
      </w:r>
      <w:proofErr w:type="spellStart"/>
      <w:r>
        <w:t>accum_points</w:t>
      </w:r>
      <w:proofErr w:type="spellEnd"/>
      <w:r>
        <w:t>” added that shows how many accumulative points each customer has spent so far.</w:t>
      </w:r>
    </w:p>
    <w:p w:rsidR="00A10B93" w:rsidRDefault="00A10B93" w:rsidP="00A37961">
      <w:pPr>
        <w:pStyle w:val="ListParagraph"/>
        <w:numPr>
          <w:ilvl w:val="0"/>
          <w:numId w:val="15"/>
        </w:numPr>
        <w:ind w:left="1080" w:hanging="270"/>
        <w:jc w:val="both"/>
      </w:pPr>
      <w:r>
        <w:t>“</w:t>
      </w:r>
      <w:proofErr w:type="spellStart"/>
      <w:r>
        <w:t>points_per_day</w:t>
      </w:r>
      <w:proofErr w:type="spellEnd"/>
      <w:r>
        <w:t xml:space="preserve">” </w:t>
      </w:r>
      <w:r w:rsidR="003906E5">
        <w:t>indicates</w:t>
      </w:r>
      <w:r>
        <w:t xml:space="preserve"> daily points usage for each customer. Although it may sound correlated with “</w:t>
      </w:r>
      <w:proofErr w:type="spellStart"/>
      <w:r>
        <w:t>accum_points</w:t>
      </w:r>
      <w:proofErr w:type="spellEnd"/>
      <w:r>
        <w:t>”, but since the value is from “</w:t>
      </w:r>
      <w:proofErr w:type="spellStart"/>
      <w:r>
        <w:t>points_per_day</w:t>
      </w:r>
      <w:proofErr w:type="spellEnd"/>
      <w:r>
        <w:t>” divided by “</w:t>
      </w:r>
      <w:proofErr w:type="spellStart"/>
      <w:r>
        <w:t>days_ago_joined</w:t>
      </w:r>
      <w:proofErr w:type="spellEnd"/>
      <w:r>
        <w:t>” and “</w:t>
      </w:r>
      <w:proofErr w:type="spellStart"/>
      <w:r>
        <w:t>days_ago_joined</w:t>
      </w:r>
      <w:proofErr w:type="spellEnd"/>
      <w:r>
        <w:t>” is</w:t>
      </w:r>
      <w:r w:rsidR="00A37961">
        <w:t>n’t constan</w:t>
      </w:r>
      <w:r w:rsidR="003906E5">
        <w:t>t</w:t>
      </w:r>
      <w:r w:rsidR="00A37961">
        <w:t xml:space="preserve"> but </w:t>
      </w:r>
      <w:r>
        <w:t>identical per customer</w:t>
      </w:r>
      <w:r w:rsidR="00A37961">
        <w:t>, s</w:t>
      </w:r>
      <w:r>
        <w:t>o I added it as another churn predictor.</w:t>
      </w:r>
    </w:p>
    <w:p w:rsidR="00A10B93" w:rsidRDefault="00A10B93" w:rsidP="00A37961">
      <w:pPr>
        <w:pStyle w:val="ListParagraph"/>
        <w:numPr>
          <w:ilvl w:val="0"/>
          <w:numId w:val="15"/>
        </w:numPr>
        <w:ind w:left="1080" w:hanging="270"/>
        <w:jc w:val="both"/>
      </w:pPr>
      <w:r>
        <w:t>More than 90% of customers are coming from 12 countries. So, I removed the other countries for this project just because it’s for testing purpose no</w:t>
      </w:r>
      <w:r w:rsidR="00A37961">
        <w:t>t the</w:t>
      </w:r>
      <w:r>
        <w:t xml:space="preserve"> </w:t>
      </w:r>
      <w:r w:rsidR="003906E5">
        <w:t>real-life</w:t>
      </w:r>
      <w:r w:rsidR="00A37961">
        <w:t xml:space="preserve"> project</w:t>
      </w:r>
      <w:r>
        <w:t xml:space="preserve">. </w:t>
      </w:r>
    </w:p>
    <w:p w:rsidR="00A10B93" w:rsidRDefault="00A10B93" w:rsidP="001B2904">
      <w:pPr>
        <w:pStyle w:val="ListParagraph"/>
        <w:numPr>
          <w:ilvl w:val="0"/>
          <w:numId w:val="15"/>
        </w:numPr>
        <w:ind w:left="1080" w:hanging="270"/>
        <w:jc w:val="both"/>
      </w:pPr>
      <w:r>
        <w:t>“</w:t>
      </w:r>
      <w:proofErr w:type="spellStart"/>
      <w:r>
        <w:t>days_ago_last_arrived</w:t>
      </w:r>
      <w:proofErr w:type="spellEnd"/>
      <w:r>
        <w:t xml:space="preserve">” comes from a pivot table called “arrivals” which gathers the arrival date info from “Reservation” table. </w:t>
      </w:r>
      <w:r w:rsidR="003906E5">
        <w:t>It</w:t>
      </w:r>
      <w:r>
        <w:t xml:space="preserve"> shows how many days ago the customer </w:t>
      </w:r>
      <w:r w:rsidR="003906E5">
        <w:t xml:space="preserve">last </w:t>
      </w:r>
      <w:r>
        <w:t xml:space="preserve">visited a property or in better words “how many days ago a customer has used </w:t>
      </w:r>
      <w:r w:rsidR="00A37961">
        <w:t xml:space="preserve">one of </w:t>
      </w:r>
      <w:r>
        <w:t>Anantara Club’s services.”</w:t>
      </w:r>
      <w:r w:rsidR="003D374A">
        <w:t xml:space="preserve"> </w:t>
      </w:r>
      <w:r w:rsidR="003906E5">
        <w:t>Negative</w:t>
      </w:r>
      <w:r w:rsidR="00993950">
        <w:t xml:space="preserve"> values </w:t>
      </w:r>
      <w:r w:rsidR="00A37961">
        <w:t xml:space="preserve">in this column </w:t>
      </w:r>
      <w:r w:rsidR="00993950">
        <w:t>show pre-bookings</w:t>
      </w:r>
      <w:r w:rsidR="00A37961">
        <w:t xml:space="preserve"> that </w:t>
      </w:r>
      <w:r w:rsidR="003906E5">
        <w:t xml:space="preserve">aren’t </w:t>
      </w:r>
      <w:r w:rsidR="00A37961">
        <w:t>due yet</w:t>
      </w:r>
      <w:r w:rsidR="00993950">
        <w:t>.</w:t>
      </w:r>
    </w:p>
    <w:p w:rsidR="00A10B93" w:rsidRDefault="00325467" w:rsidP="007C35BA">
      <w:pPr>
        <w:pStyle w:val="ListParagraph"/>
        <w:numPr>
          <w:ilvl w:val="0"/>
          <w:numId w:val="15"/>
        </w:numPr>
        <w:tabs>
          <w:tab w:val="left" w:pos="990"/>
        </w:tabs>
        <w:ind w:left="1170"/>
      </w:pPr>
      <w:r>
        <w:t>“</w:t>
      </w:r>
      <w:proofErr w:type="spellStart"/>
      <w:r>
        <w:t>arrival_count</w:t>
      </w:r>
      <w:proofErr w:type="spellEnd"/>
      <w:r>
        <w:t xml:space="preserve">” comes from </w:t>
      </w:r>
      <w:r w:rsidR="007C35BA">
        <w:t xml:space="preserve">the </w:t>
      </w:r>
      <w:r>
        <w:t xml:space="preserve">“arrivals” pivot from “Reservation” which </w:t>
      </w:r>
      <w:r w:rsidR="007C35BA">
        <w:t>indicates</w:t>
      </w:r>
      <w:r>
        <w:t xml:space="preserve"> how many times each customer has used Anantara Club’s services.</w:t>
      </w:r>
    </w:p>
    <w:p w:rsidR="00E03060" w:rsidRDefault="00E03060" w:rsidP="003906E5">
      <w:pPr>
        <w:pStyle w:val="ListParagraph"/>
        <w:numPr>
          <w:ilvl w:val="0"/>
          <w:numId w:val="15"/>
        </w:numPr>
        <w:ind w:left="1170"/>
      </w:pPr>
      <w:r>
        <w:t>Since our target field is “Status” and it has two values</w:t>
      </w:r>
      <w:r w:rsidR="007C35BA">
        <w:t>:</w:t>
      </w:r>
      <w:r>
        <w:t xml:space="preserve"> “Closed” and “</w:t>
      </w:r>
      <w:proofErr w:type="spellStart"/>
      <w:r w:rsidRPr="00E03060">
        <w:t>CxlBadDebt</w:t>
      </w:r>
      <w:proofErr w:type="spellEnd"/>
      <w:r>
        <w:t xml:space="preserve">” we replace them with 1 </w:t>
      </w:r>
      <w:r w:rsidR="00A37961">
        <w:t xml:space="preserve">for “Closed” </w:t>
      </w:r>
      <w:r>
        <w:t>and 0</w:t>
      </w:r>
      <w:r w:rsidR="00A37961">
        <w:t xml:space="preserve"> for “</w:t>
      </w:r>
      <w:proofErr w:type="spellStart"/>
      <w:r w:rsidR="00A37961" w:rsidRPr="00E03060">
        <w:t>CxlBadDebt</w:t>
      </w:r>
      <w:proofErr w:type="spellEnd"/>
      <w:r w:rsidR="00A37961">
        <w:t>”.</w:t>
      </w:r>
    </w:p>
    <w:p w:rsidR="00325467" w:rsidRDefault="00325467" w:rsidP="00325467"/>
    <w:p w:rsidR="000E5F92" w:rsidRPr="00531E6A" w:rsidRDefault="000E5F92" w:rsidP="000E5F92">
      <w:pPr>
        <w:jc w:val="center"/>
        <w:rPr>
          <w:b/>
          <w:bCs/>
          <w:color w:val="568278" w:themeColor="accent5" w:themeShade="BF"/>
        </w:rPr>
      </w:pPr>
      <w:r w:rsidRPr="00531E6A">
        <w:rPr>
          <w:b/>
          <w:bCs/>
          <w:color w:val="568278" w:themeColor="accent5" w:themeShade="BF"/>
        </w:rPr>
        <w:t>RESERVATION</w:t>
      </w:r>
    </w:p>
    <w:p w:rsidR="000E5F92" w:rsidRDefault="000E5F92" w:rsidP="00A37961">
      <w:pPr>
        <w:pStyle w:val="ListParagraph"/>
        <w:numPr>
          <w:ilvl w:val="0"/>
          <w:numId w:val="16"/>
        </w:numPr>
        <w:tabs>
          <w:tab w:val="left" w:pos="990"/>
        </w:tabs>
        <w:spacing w:before="0" w:after="160" w:line="259" w:lineRule="auto"/>
        <w:ind w:left="630" w:right="0" w:firstLine="90"/>
        <w:jc w:val="both"/>
      </w:pPr>
      <w:r>
        <w:t>“Arrival” replaced with “</w:t>
      </w:r>
      <w:proofErr w:type="spellStart"/>
      <w:r>
        <w:t>days_ago_last_arrived</w:t>
      </w:r>
      <w:proofErr w:type="spellEnd"/>
      <w:r>
        <w:t xml:space="preserve">” </w:t>
      </w:r>
      <w:r w:rsidR="007C35BA">
        <w:t>in order</w:t>
      </w:r>
      <w:r>
        <w:t xml:space="preserve"> to be analyzed by numerical techniques. </w:t>
      </w:r>
    </w:p>
    <w:p w:rsidR="000E5F92" w:rsidRDefault="000E5F92" w:rsidP="0094064A">
      <w:pPr>
        <w:pStyle w:val="ListParagraph"/>
        <w:numPr>
          <w:ilvl w:val="0"/>
          <w:numId w:val="16"/>
        </w:numPr>
        <w:tabs>
          <w:tab w:val="left" w:pos="360"/>
          <w:tab w:val="left" w:pos="1080"/>
        </w:tabs>
        <w:spacing w:before="0" w:after="160" w:line="259" w:lineRule="auto"/>
        <w:ind w:left="720" w:right="0" w:firstLine="0"/>
      </w:pPr>
      <w:r>
        <w:t>Departure” replaced with “</w:t>
      </w:r>
      <w:proofErr w:type="spellStart"/>
      <w:r>
        <w:t>days_stayed</w:t>
      </w:r>
      <w:proofErr w:type="spellEnd"/>
      <w:r>
        <w:t xml:space="preserve">” (days stayed </w:t>
      </w:r>
      <w:r w:rsidR="00A37961">
        <w:t>-</w:t>
      </w:r>
      <w:r>
        <w:t xml:space="preserve"> departure-arrival)</w:t>
      </w:r>
    </w:p>
    <w:p w:rsidR="00960E5C" w:rsidRDefault="0038361E" w:rsidP="0094064A">
      <w:pPr>
        <w:pStyle w:val="ListParagraph"/>
        <w:numPr>
          <w:ilvl w:val="0"/>
          <w:numId w:val="16"/>
        </w:numPr>
        <w:tabs>
          <w:tab w:val="left" w:pos="360"/>
          <w:tab w:val="left" w:pos="1080"/>
        </w:tabs>
        <w:spacing w:before="0" w:after="160" w:line="259" w:lineRule="auto"/>
        <w:ind w:left="720" w:right="0" w:firstLine="0"/>
      </w:pPr>
      <w:r>
        <w:t>“</w:t>
      </w:r>
      <w:proofErr w:type="spellStart"/>
      <w:r>
        <w:t>days_ago_last_arrived</w:t>
      </w:r>
      <w:proofErr w:type="spellEnd"/>
      <w:r>
        <w:t>” left joined to “Demo”</w:t>
      </w:r>
      <w:r w:rsidR="00A37961">
        <w:t xml:space="preserve"> table.</w:t>
      </w:r>
    </w:p>
    <w:p w:rsidR="000E5F92" w:rsidRDefault="000E5F92" w:rsidP="000E5F92">
      <w:pPr>
        <w:spacing w:before="0" w:after="160" w:line="259" w:lineRule="auto"/>
        <w:ind w:left="360" w:right="0"/>
      </w:pPr>
    </w:p>
    <w:p w:rsidR="000E5F92" w:rsidRPr="00531E6A" w:rsidRDefault="000E5F92" w:rsidP="000E5F92">
      <w:pPr>
        <w:jc w:val="center"/>
        <w:rPr>
          <w:b/>
          <w:bCs/>
          <w:color w:val="568278" w:themeColor="accent5" w:themeShade="BF"/>
        </w:rPr>
      </w:pPr>
      <w:r w:rsidRPr="00531E6A">
        <w:rPr>
          <w:b/>
          <w:bCs/>
          <w:color w:val="568278" w:themeColor="accent5" w:themeShade="BF"/>
        </w:rPr>
        <w:t>PAYMENT</w:t>
      </w:r>
    </w:p>
    <w:p w:rsidR="00C67975" w:rsidRDefault="00C67975" w:rsidP="00C67975">
      <w:pPr>
        <w:pStyle w:val="ListParagraph"/>
        <w:tabs>
          <w:tab w:val="left" w:pos="990"/>
        </w:tabs>
        <w:spacing w:before="0" w:after="160" w:line="259" w:lineRule="auto"/>
        <w:ind w:right="0"/>
      </w:pPr>
      <w:r>
        <w:t xml:space="preserve">One of the most important predictors for churn rate is how much the customer owes and how long ago </w:t>
      </w:r>
      <w:r w:rsidR="0038361E">
        <w:t>the</w:t>
      </w:r>
      <w:r w:rsidR="007C35BA">
        <w:t>ir</w:t>
      </w:r>
      <w:r w:rsidR="0038361E">
        <w:t xml:space="preserve"> </w:t>
      </w:r>
      <w:r w:rsidR="00A37961">
        <w:t xml:space="preserve">last </w:t>
      </w:r>
      <w:r w:rsidR="0038361E">
        <w:t xml:space="preserve">payment </w:t>
      </w:r>
      <w:r w:rsidR="007C35BA">
        <w:t>was</w:t>
      </w:r>
      <w:r w:rsidR="00DD0149">
        <w:t xml:space="preserve">. Also “Sale Type” can affect the </w:t>
      </w:r>
      <w:r w:rsidR="00FC7514">
        <w:t>customer status.</w:t>
      </w:r>
    </w:p>
    <w:p w:rsidR="00C67975" w:rsidRDefault="00C67975" w:rsidP="00C67975">
      <w:pPr>
        <w:tabs>
          <w:tab w:val="left" w:pos="990"/>
        </w:tabs>
        <w:spacing w:before="0" w:after="160" w:line="259" w:lineRule="auto"/>
        <w:ind w:left="720" w:right="0"/>
      </w:pPr>
      <w:r>
        <w:t xml:space="preserve">The following changes </w:t>
      </w:r>
      <w:r w:rsidR="007C35BA">
        <w:t xml:space="preserve">were </w:t>
      </w:r>
      <w:r>
        <w:t>implemented on “payment” sheet.</w:t>
      </w:r>
    </w:p>
    <w:p w:rsidR="00C67975" w:rsidRDefault="00C67975" w:rsidP="0094064A">
      <w:pPr>
        <w:pStyle w:val="ListParagraph"/>
        <w:numPr>
          <w:ilvl w:val="0"/>
          <w:numId w:val="17"/>
        </w:numPr>
        <w:tabs>
          <w:tab w:val="left" w:pos="990"/>
        </w:tabs>
        <w:spacing w:before="0" w:after="160" w:line="259" w:lineRule="auto"/>
        <w:ind w:left="720" w:right="0" w:firstLine="0"/>
      </w:pPr>
      <w:r>
        <w:t xml:space="preserve">“% installment” datatype has changed from percentage to float in order to be capable </w:t>
      </w:r>
      <w:r w:rsidR="007C35BA">
        <w:t>of being</w:t>
      </w:r>
      <w:r>
        <w:t xml:space="preserve"> analyzed by numerical techniques.</w:t>
      </w:r>
    </w:p>
    <w:p w:rsidR="00C67975" w:rsidRDefault="0038361E" w:rsidP="0094064A">
      <w:pPr>
        <w:pStyle w:val="ListParagraph"/>
        <w:numPr>
          <w:ilvl w:val="0"/>
          <w:numId w:val="17"/>
        </w:numPr>
        <w:tabs>
          <w:tab w:val="left" w:pos="990"/>
        </w:tabs>
        <w:spacing w:before="0" w:after="160" w:line="259" w:lineRule="auto"/>
        <w:ind w:left="720" w:right="0" w:firstLine="0"/>
      </w:pPr>
      <w:r>
        <w:lastRenderedPageBreak/>
        <w:t>“Last Payment Date” has been replaced with “</w:t>
      </w:r>
      <w:proofErr w:type="spellStart"/>
      <w:r>
        <w:t>days_ago_last_paid</w:t>
      </w:r>
      <w:proofErr w:type="spellEnd"/>
      <w:r>
        <w:t>”</w:t>
      </w:r>
      <w:r w:rsidR="00DD0149">
        <w:t xml:space="preserve">.  </w:t>
      </w:r>
    </w:p>
    <w:p w:rsidR="0038361E" w:rsidRDefault="0038361E" w:rsidP="0094064A">
      <w:pPr>
        <w:pStyle w:val="ListParagraph"/>
        <w:numPr>
          <w:ilvl w:val="0"/>
          <w:numId w:val="17"/>
        </w:numPr>
        <w:tabs>
          <w:tab w:val="left" w:pos="990"/>
        </w:tabs>
        <w:spacing w:before="0" w:after="160" w:line="259" w:lineRule="auto"/>
        <w:ind w:left="720" w:right="0" w:firstLine="0"/>
      </w:pPr>
      <w:r>
        <w:t xml:space="preserve">“%Installment” has been </w:t>
      </w:r>
      <w:r w:rsidR="007C35BA">
        <w:t>replaced</w:t>
      </w:r>
      <w:r>
        <w:t xml:space="preserve"> </w:t>
      </w:r>
      <w:r w:rsidR="007C35BA">
        <w:t>with</w:t>
      </w:r>
      <w:r>
        <w:t xml:space="preserve"> “owes” which is the indicator of </w:t>
      </w:r>
      <w:r w:rsidR="007C35BA">
        <w:t>what</w:t>
      </w:r>
      <w:r>
        <w:t xml:space="preserve"> percent of their pay</w:t>
      </w:r>
      <w:r w:rsidR="007C35BA">
        <w:t>ment</w:t>
      </w:r>
      <w:r>
        <w:t xml:space="preserve"> still remain</w:t>
      </w:r>
      <w:r w:rsidR="007C35BA">
        <w:t>s</w:t>
      </w:r>
      <w:r>
        <w:t>. Here is the logic behind it:</w:t>
      </w:r>
    </w:p>
    <w:p w:rsidR="0038361E" w:rsidRDefault="0038361E" w:rsidP="0038361E">
      <w:pPr>
        <w:tabs>
          <w:tab w:val="left" w:pos="990"/>
        </w:tabs>
        <w:spacing w:before="0" w:after="160" w:line="259" w:lineRule="auto"/>
        <w:ind w:left="1710" w:right="0"/>
      </w:pPr>
      <w:r w:rsidRPr="00DD0149">
        <w:rPr>
          <w:color w:val="FF0000"/>
        </w:rPr>
        <w:t>IF</w:t>
      </w:r>
      <w:r>
        <w:t xml:space="preserve"> “Sale Type” = “Cash” </w:t>
      </w:r>
      <w:r w:rsidRPr="00DD0149">
        <w:rPr>
          <w:color w:val="FF0000"/>
        </w:rPr>
        <w:t>THEN</w:t>
      </w:r>
      <w:r>
        <w:t xml:space="preserve"> “</w:t>
      </w:r>
      <w:proofErr w:type="gramStart"/>
      <w:r>
        <w:t>owes”=</w:t>
      </w:r>
      <w:proofErr w:type="gramEnd"/>
      <w:r>
        <w:t xml:space="preserve"> 0 </w:t>
      </w:r>
    </w:p>
    <w:p w:rsidR="0038361E" w:rsidRDefault="0038361E" w:rsidP="0038361E">
      <w:pPr>
        <w:tabs>
          <w:tab w:val="left" w:pos="990"/>
        </w:tabs>
        <w:spacing w:before="0" w:after="160" w:line="259" w:lineRule="auto"/>
        <w:ind w:left="1710" w:right="0"/>
      </w:pPr>
      <w:r w:rsidRPr="00DD0149">
        <w:rPr>
          <w:color w:val="FF0000"/>
        </w:rPr>
        <w:t>IF</w:t>
      </w:r>
      <w:r>
        <w:t xml:space="preserve"> “Sale Type” = “Installment Plan” </w:t>
      </w:r>
      <w:r w:rsidRPr="00DD0149">
        <w:rPr>
          <w:color w:val="FF0000"/>
        </w:rPr>
        <w:t>THEN</w:t>
      </w:r>
      <w:r>
        <w:t xml:space="preserve"> “owes” = 1 – “%Installment”</w:t>
      </w:r>
    </w:p>
    <w:p w:rsidR="0038361E" w:rsidRDefault="0038361E" w:rsidP="0038361E">
      <w:pPr>
        <w:tabs>
          <w:tab w:val="left" w:pos="990"/>
        </w:tabs>
        <w:spacing w:before="0" w:after="160" w:line="259" w:lineRule="auto"/>
        <w:ind w:left="1710" w:right="0"/>
      </w:pPr>
      <w:r w:rsidRPr="00DD0149">
        <w:rPr>
          <w:color w:val="FF0000"/>
        </w:rPr>
        <w:t>IF</w:t>
      </w:r>
      <w:r>
        <w:t xml:space="preserve"> “Sale Type” = “Null” </w:t>
      </w:r>
      <w:r w:rsidRPr="00DD0149">
        <w:rPr>
          <w:color w:val="FF0000"/>
        </w:rPr>
        <w:t>THEN</w:t>
      </w:r>
      <w:r>
        <w:t xml:space="preserve"> </w:t>
      </w:r>
      <w:r w:rsidR="00DD0149">
        <w:t>remove the row.</w:t>
      </w:r>
    </w:p>
    <w:p w:rsidR="000E5F92" w:rsidRDefault="000E5F92" w:rsidP="00DD0149">
      <w:pPr>
        <w:pStyle w:val="ListParagraph"/>
        <w:tabs>
          <w:tab w:val="left" w:pos="990"/>
        </w:tabs>
        <w:spacing w:before="0" w:after="160" w:line="259" w:lineRule="auto"/>
        <w:ind w:right="0"/>
        <w:jc w:val="both"/>
      </w:pPr>
      <w:r>
        <w:t>Since the remaining payments are only around 2</w:t>
      </w:r>
      <w:r w:rsidR="007C35BA">
        <w:t>,000</w:t>
      </w:r>
      <w:r>
        <w:t xml:space="preserve"> out of 10</w:t>
      </w:r>
      <w:r w:rsidR="007C35BA">
        <w:t>,000</w:t>
      </w:r>
      <w:r>
        <w:t xml:space="preserve"> customers listed in “Demo” we can’t use predictors such as “</w:t>
      </w:r>
      <w:proofErr w:type="spellStart"/>
      <w:r w:rsidR="00DD0149">
        <w:t>days_ago_last_paid</w:t>
      </w:r>
      <w:proofErr w:type="spellEnd"/>
      <w:r>
        <w:t>” or “</w:t>
      </w:r>
      <w:r w:rsidR="00DD0149">
        <w:t>owes</w:t>
      </w:r>
      <w:r>
        <w:t>” to predict the “Status”</w:t>
      </w:r>
      <w:r w:rsidR="00DD0149">
        <w:t xml:space="preserve"> unless we make </w:t>
      </w:r>
      <w:r w:rsidR="007C35BA">
        <w:t>two</w:t>
      </w:r>
      <w:r w:rsidR="00DD0149">
        <w:t xml:space="preserve"> different analys</w:t>
      </w:r>
      <w:r w:rsidR="003F3047">
        <w:t>e</w:t>
      </w:r>
      <w:r w:rsidR="00DD0149">
        <w:t>s</w:t>
      </w:r>
      <w:r w:rsidR="00A5705E">
        <w:t xml:space="preserve">, first </w:t>
      </w:r>
      <w:r w:rsidR="00DD0149">
        <w:t>on a dataset of customers with pay info</w:t>
      </w:r>
      <w:r w:rsidR="00A5705E">
        <w:t>,</w:t>
      </w:r>
      <w:r w:rsidR="00DD0149">
        <w:t xml:space="preserve"> and another dataset with no pay info, </w:t>
      </w:r>
      <w:r>
        <w:t>but for this test</w:t>
      </w:r>
      <w:r w:rsidR="00A37961">
        <w:t xml:space="preserve"> I</w:t>
      </w:r>
      <w:r>
        <w:t xml:space="preserve"> just </w:t>
      </w:r>
      <w:r w:rsidR="00DD0149">
        <w:t>use</w:t>
      </w:r>
      <w:r w:rsidR="00A37961">
        <w:t>d</w:t>
      </w:r>
      <w:r w:rsidR="00DD0149">
        <w:t xml:space="preserve"> the whole dataset of customers without considering their payment status.</w:t>
      </w:r>
    </w:p>
    <w:p w:rsidR="000E5F92" w:rsidRDefault="000E5F92" w:rsidP="000E5F92">
      <w:pPr>
        <w:spacing w:before="0" w:after="160" w:line="259" w:lineRule="auto"/>
        <w:ind w:left="360" w:right="0"/>
      </w:pPr>
    </w:p>
    <w:p w:rsidR="001030E7" w:rsidRDefault="001030E7" w:rsidP="000E5F92">
      <w:pPr>
        <w:spacing w:before="0" w:after="160" w:line="259" w:lineRule="auto"/>
        <w:ind w:left="360" w:right="0"/>
      </w:pPr>
    </w:p>
    <w:p w:rsidR="001030E7" w:rsidRDefault="001030E7" w:rsidP="000E5F92">
      <w:pPr>
        <w:spacing w:before="0" w:after="160" w:line="259" w:lineRule="auto"/>
        <w:ind w:left="360" w:right="0"/>
      </w:pPr>
    </w:p>
    <w:p w:rsidR="001030E7" w:rsidRDefault="001030E7" w:rsidP="000E5F92">
      <w:pPr>
        <w:spacing w:before="0" w:after="160" w:line="259" w:lineRule="auto"/>
        <w:ind w:left="360" w:right="0"/>
      </w:pPr>
    </w:p>
    <w:p w:rsidR="001030E7" w:rsidRDefault="001030E7" w:rsidP="000E5F92">
      <w:pPr>
        <w:spacing w:before="0" w:after="160" w:line="259" w:lineRule="auto"/>
        <w:ind w:left="360" w:right="0"/>
      </w:pPr>
    </w:p>
    <w:p w:rsidR="001030E7" w:rsidRDefault="001030E7" w:rsidP="000E5F92">
      <w:pPr>
        <w:spacing w:before="0" w:after="160" w:line="259" w:lineRule="auto"/>
        <w:ind w:left="360" w:right="0"/>
      </w:pPr>
    </w:p>
    <w:p w:rsidR="001030E7" w:rsidRDefault="001030E7" w:rsidP="000E5F92">
      <w:pPr>
        <w:spacing w:before="0" w:after="160" w:line="259" w:lineRule="auto"/>
        <w:ind w:left="360" w:right="0"/>
      </w:pPr>
    </w:p>
    <w:p w:rsidR="001030E7" w:rsidRDefault="001030E7" w:rsidP="000E5F92">
      <w:pPr>
        <w:spacing w:before="0" w:after="160" w:line="259" w:lineRule="auto"/>
        <w:ind w:left="360" w:right="0"/>
      </w:pPr>
    </w:p>
    <w:p w:rsidR="001030E7" w:rsidRDefault="001030E7" w:rsidP="000E5F92">
      <w:pPr>
        <w:spacing w:before="0" w:after="160" w:line="259" w:lineRule="auto"/>
        <w:ind w:left="360" w:right="0"/>
      </w:pPr>
    </w:p>
    <w:p w:rsidR="001030E7" w:rsidRDefault="001030E7" w:rsidP="000E5F92">
      <w:pPr>
        <w:spacing w:before="0" w:after="160" w:line="259" w:lineRule="auto"/>
        <w:ind w:left="360" w:right="0"/>
      </w:pPr>
    </w:p>
    <w:p w:rsidR="001030E7" w:rsidRDefault="001030E7" w:rsidP="000E5F92">
      <w:pPr>
        <w:spacing w:before="0" w:after="160" w:line="259" w:lineRule="auto"/>
        <w:ind w:left="360" w:right="0"/>
      </w:pPr>
    </w:p>
    <w:p w:rsidR="001030E7" w:rsidRDefault="001030E7" w:rsidP="000E5F92">
      <w:pPr>
        <w:spacing w:before="0" w:after="160" w:line="259" w:lineRule="auto"/>
        <w:ind w:left="360" w:right="0"/>
      </w:pPr>
    </w:p>
    <w:p w:rsidR="001030E7" w:rsidRDefault="001030E7" w:rsidP="000E5F92">
      <w:pPr>
        <w:spacing w:before="0" w:after="160" w:line="259" w:lineRule="auto"/>
        <w:ind w:left="360" w:right="0"/>
      </w:pPr>
    </w:p>
    <w:p w:rsidR="001030E7" w:rsidRDefault="001030E7" w:rsidP="000E5F92">
      <w:pPr>
        <w:spacing w:before="0" w:after="160" w:line="259" w:lineRule="auto"/>
        <w:ind w:left="360" w:right="0"/>
      </w:pPr>
    </w:p>
    <w:p w:rsidR="001030E7" w:rsidRDefault="001030E7" w:rsidP="000E5F92">
      <w:pPr>
        <w:spacing w:before="0" w:after="160" w:line="259" w:lineRule="auto"/>
        <w:ind w:left="360" w:right="0"/>
      </w:pPr>
    </w:p>
    <w:p w:rsidR="001030E7" w:rsidRDefault="001030E7" w:rsidP="000E5F92">
      <w:pPr>
        <w:spacing w:before="0" w:after="160" w:line="259" w:lineRule="auto"/>
        <w:ind w:left="360" w:right="0"/>
      </w:pPr>
    </w:p>
    <w:p w:rsidR="001030E7" w:rsidRDefault="001030E7" w:rsidP="000E5F92">
      <w:pPr>
        <w:spacing w:before="0" w:after="160" w:line="259" w:lineRule="auto"/>
        <w:ind w:left="360" w:right="0"/>
      </w:pPr>
    </w:p>
    <w:p w:rsidR="001030E7" w:rsidRDefault="001030E7" w:rsidP="000E5F92">
      <w:pPr>
        <w:spacing w:before="0" w:after="160" w:line="259" w:lineRule="auto"/>
        <w:ind w:left="360" w:right="0"/>
      </w:pPr>
    </w:p>
    <w:p w:rsidR="00E00901" w:rsidRDefault="00E00901" w:rsidP="000E5F92">
      <w:pPr>
        <w:spacing w:before="0" w:after="160" w:line="259" w:lineRule="auto"/>
        <w:ind w:left="360" w:right="0"/>
      </w:pPr>
    </w:p>
    <w:p w:rsidR="000E5F92" w:rsidRDefault="000E5F92" w:rsidP="000E5F92">
      <w:pPr>
        <w:rPr>
          <w:b/>
          <w:bCs/>
        </w:rPr>
      </w:pPr>
    </w:p>
    <w:p w:rsidR="002A51DE" w:rsidRDefault="000E5F92" w:rsidP="0094064A">
      <w:pPr>
        <w:pStyle w:val="Heading2"/>
        <w:ind w:left="540" w:hanging="90"/>
      </w:pPr>
      <w:r>
        <w:lastRenderedPageBreak/>
        <w:t>SOME INITIAL INSIGHTS</w:t>
      </w:r>
    </w:p>
    <w:p w:rsidR="002A51DE" w:rsidRDefault="002A51DE" w:rsidP="000E5F92"/>
    <w:p w:rsidR="000E5F92" w:rsidRDefault="00F93B70" w:rsidP="00F93B70">
      <w:pPr>
        <w:pStyle w:val="ListParagraph"/>
        <w:numPr>
          <w:ilvl w:val="0"/>
          <w:numId w:val="18"/>
        </w:numPr>
      </w:pPr>
      <w:r>
        <w:t>Count of “closed” vs</w:t>
      </w:r>
      <w:r w:rsidRPr="00F93B70">
        <w:t xml:space="preserve"> </w:t>
      </w:r>
      <w:r>
        <w:t>“</w:t>
      </w:r>
      <w:proofErr w:type="spellStart"/>
      <w:r w:rsidRPr="00E03060">
        <w:t>CxlBadDebt</w:t>
      </w:r>
      <w:proofErr w:type="spellEnd"/>
      <w:r>
        <w:t>.</w:t>
      </w:r>
    </w:p>
    <w:p w:rsidR="00531E6A" w:rsidRDefault="003C637B" w:rsidP="00531E6A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352425</wp:posOffset>
            </wp:positionH>
            <wp:positionV relativeFrom="paragraph">
              <wp:posOffset>62865</wp:posOffset>
            </wp:positionV>
            <wp:extent cx="6831965" cy="2796540"/>
            <wp:effectExtent l="0" t="0" r="6985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unt-clos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1E6A" w:rsidRDefault="00531E6A" w:rsidP="00531E6A"/>
    <w:p w:rsidR="00F93B70" w:rsidRDefault="00F93B70" w:rsidP="0094064A">
      <w:pPr>
        <w:pStyle w:val="ListParagraph"/>
        <w:ind w:left="630" w:firstLine="90"/>
      </w:pPr>
      <w:bookmarkStart w:id="0" w:name="_GoBack"/>
      <w:bookmarkEnd w:id="0"/>
    </w:p>
    <w:p w:rsidR="002A51DE" w:rsidRDefault="00F93B70" w:rsidP="00F93B70">
      <w:pPr>
        <w:pStyle w:val="ListParagraph"/>
        <w:numPr>
          <w:ilvl w:val="0"/>
          <w:numId w:val="18"/>
        </w:numPr>
      </w:pPr>
      <w:r w:rsidRPr="00A82F4D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978535</wp:posOffset>
            </wp:positionV>
            <wp:extent cx="7260590" cy="2971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unt-closed-countr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6059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F4D" w:rsidRPr="00A82F4D">
        <w:rPr>
          <w:b/>
          <w:bCs/>
        </w:rPr>
        <w:t xml:space="preserve">Churn </w:t>
      </w:r>
      <w:r w:rsidR="003F3047">
        <w:rPr>
          <w:b/>
          <w:bCs/>
        </w:rPr>
        <w:t>per</w:t>
      </w:r>
      <w:r w:rsidR="00A82F4D" w:rsidRPr="00A82F4D">
        <w:rPr>
          <w:b/>
          <w:bCs/>
        </w:rPr>
        <w:t xml:space="preserve"> Country</w:t>
      </w:r>
      <w:r w:rsidR="00A82F4D">
        <w:t xml:space="preserve">: </w:t>
      </w:r>
      <w:r>
        <w:t xml:space="preserve">Count of “Closed” </w:t>
      </w:r>
      <w:r w:rsidR="00A82F4D">
        <w:t>and</w:t>
      </w:r>
      <w:r>
        <w:t xml:space="preserve"> “</w:t>
      </w:r>
      <w:proofErr w:type="spellStart"/>
      <w:r>
        <w:t>CxlBadDebt</w:t>
      </w:r>
      <w:proofErr w:type="spellEnd"/>
      <w:r>
        <w:t xml:space="preserve">” per country. </w:t>
      </w:r>
      <w:r w:rsidR="00711223">
        <w:t xml:space="preserve">As the plot and the table show, </w:t>
      </w:r>
      <w:r w:rsidR="003F3047">
        <w:t>c</w:t>
      </w:r>
      <w:r>
        <w:t>ountries like Japan, Singapore, Hong Kong</w:t>
      </w:r>
      <w:r w:rsidR="003F3047">
        <w:t>, and</w:t>
      </w:r>
      <w:r>
        <w:t xml:space="preserve"> </w:t>
      </w:r>
      <w:r w:rsidR="003F3047">
        <w:t xml:space="preserve">the </w:t>
      </w:r>
      <w:r>
        <w:t xml:space="preserve">Philippines </w:t>
      </w:r>
      <w:r w:rsidR="005B547C">
        <w:t>are</w:t>
      </w:r>
      <w:r w:rsidR="00A37961">
        <w:t xml:space="preserve"> the most loyal countries.</w:t>
      </w:r>
      <w:r w:rsidR="00696F50">
        <w:t xml:space="preserve"> </w:t>
      </w:r>
    </w:p>
    <w:p w:rsidR="00711223" w:rsidRDefault="00711223" w:rsidP="00711223"/>
    <w:p w:rsidR="00E579A8" w:rsidRDefault="00E579A8" w:rsidP="00E579A8"/>
    <w:p w:rsidR="00711223" w:rsidRDefault="00711223" w:rsidP="00E579A8"/>
    <w:p w:rsidR="00711223" w:rsidRDefault="00711223" w:rsidP="00E579A8"/>
    <w:p w:rsidR="00711223" w:rsidRDefault="00711223" w:rsidP="00711223">
      <w:pPr>
        <w:ind w:left="720"/>
      </w:pPr>
    </w:p>
    <w:p w:rsidR="00711223" w:rsidRDefault="001030E7" w:rsidP="00711223">
      <w:pPr>
        <w:ind w:left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2571750</wp:posOffset>
            </wp:positionH>
            <wp:positionV relativeFrom="paragraph">
              <wp:posOffset>0</wp:posOffset>
            </wp:positionV>
            <wp:extent cx="2085975" cy="2528570"/>
            <wp:effectExtent l="0" t="0" r="9525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untries_loyalty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1223" w:rsidRDefault="00711223" w:rsidP="00711223">
      <w:pPr>
        <w:ind w:left="720"/>
      </w:pPr>
    </w:p>
    <w:p w:rsidR="00711223" w:rsidRDefault="00711223" w:rsidP="00711223">
      <w:pPr>
        <w:ind w:left="720"/>
      </w:pPr>
    </w:p>
    <w:p w:rsidR="00711223" w:rsidRDefault="00711223" w:rsidP="00711223">
      <w:pPr>
        <w:ind w:left="720"/>
      </w:pPr>
    </w:p>
    <w:p w:rsidR="00711223" w:rsidRDefault="00711223" w:rsidP="00711223">
      <w:pPr>
        <w:ind w:left="720"/>
      </w:pPr>
    </w:p>
    <w:p w:rsidR="00711223" w:rsidRDefault="00711223" w:rsidP="00711223">
      <w:pPr>
        <w:ind w:left="720"/>
      </w:pPr>
    </w:p>
    <w:p w:rsidR="00711223" w:rsidRDefault="00711223" w:rsidP="00711223">
      <w:pPr>
        <w:ind w:left="720"/>
      </w:pPr>
    </w:p>
    <w:p w:rsidR="00711223" w:rsidRDefault="00711223" w:rsidP="00711223">
      <w:pPr>
        <w:ind w:left="720"/>
      </w:pPr>
    </w:p>
    <w:p w:rsidR="00711223" w:rsidRDefault="00711223" w:rsidP="00711223">
      <w:pPr>
        <w:ind w:left="720"/>
      </w:pPr>
    </w:p>
    <w:p w:rsidR="00711223" w:rsidRDefault="00711223" w:rsidP="00711223">
      <w:pPr>
        <w:ind w:left="720"/>
      </w:pPr>
    </w:p>
    <w:p w:rsidR="001030E7" w:rsidRDefault="001030E7" w:rsidP="00711223">
      <w:pPr>
        <w:ind w:left="720"/>
      </w:pPr>
    </w:p>
    <w:p w:rsidR="00711223" w:rsidRDefault="00711223" w:rsidP="00711223">
      <w:pPr>
        <w:ind w:left="720"/>
        <w:jc w:val="center"/>
        <w:rPr>
          <w:i/>
          <w:iCs/>
          <w:color w:val="0070C0"/>
          <w:sz w:val="20"/>
          <w:szCs w:val="20"/>
        </w:rPr>
      </w:pPr>
      <w:r w:rsidRPr="00711223">
        <w:rPr>
          <w:i/>
          <w:iCs/>
          <w:color w:val="0070C0"/>
          <w:sz w:val="20"/>
          <w:szCs w:val="20"/>
        </w:rPr>
        <w:t xml:space="preserve">Countries sorted by the percentage of their customers being </w:t>
      </w:r>
      <w:r w:rsidR="003F3047">
        <w:rPr>
          <w:i/>
          <w:iCs/>
          <w:color w:val="0070C0"/>
          <w:sz w:val="20"/>
          <w:szCs w:val="20"/>
        </w:rPr>
        <w:t>“</w:t>
      </w:r>
      <w:r w:rsidRPr="00711223">
        <w:rPr>
          <w:i/>
          <w:iCs/>
          <w:color w:val="0070C0"/>
          <w:sz w:val="20"/>
          <w:szCs w:val="20"/>
        </w:rPr>
        <w:t>Closed”</w:t>
      </w:r>
    </w:p>
    <w:p w:rsidR="00711223" w:rsidRDefault="00711223" w:rsidP="00711223">
      <w:pPr>
        <w:ind w:left="720"/>
        <w:jc w:val="center"/>
        <w:rPr>
          <w:i/>
          <w:iCs/>
          <w:color w:val="0070C0"/>
          <w:sz w:val="20"/>
          <w:szCs w:val="20"/>
        </w:rPr>
      </w:pPr>
    </w:p>
    <w:p w:rsidR="00711223" w:rsidRDefault="00E00901" w:rsidP="0094064A">
      <w:pPr>
        <w:pStyle w:val="ListParagraph"/>
        <w:numPr>
          <w:ilvl w:val="0"/>
          <w:numId w:val="18"/>
        </w:numPr>
        <w:ind w:left="540" w:firstLine="0"/>
      </w:pPr>
      <w:r w:rsidRPr="00A82F4D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292735</wp:posOffset>
            </wp:positionV>
            <wp:extent cx="7446956" cy="30480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unt-closed-ti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46956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2F4D" w:rsidRPr="00A82F4D">
        <w:rPr>
          <w:b/>
          <w:bCs/>
        </w:rPr>
        <w:t xml:space="preserve">Churn </w:t>
      </w:r>
      <w:r w:rsidR="003F3047">
        <w:rPr>
          <w:b/>
          <w:bCs/>
        </w:rPr>
        <w:t>per</w:t>
      </w:r>
      <w:r w:rsidR="00A82F4D" w:rsidRPr="00A82F4D">
        <w:rPr>
          <w:b/>
          <w:bCs/>
        </w:rPr>
        <w:t xml:space="preserve"> Tier:</w:t>
      </w:r>
      <w:r w:rsidR="00A82F4D">
        <w:t xml:space="preserve"> </w:t>
      </w:r>
      <w:r w:rsidR="00711223">
        <w:t xml:space="preserve">Count of “Closed” </w:t>
      </w:r>
      <w:r w:rsidR="00A82F4D">
        <w:t>and</w:t>
      </w:r>
      <w:r w:rsidR="00711223">
        <w:t xml:space="preserve"> “</w:t>
      </w:r>
      <w:proofErr w:type="spellStart"/>
      <w:r w:rsidR="00711223">
        <w:t>CxlBadDebt</w:t>
      </w:r>
      <w:proofErr w:type="spellEnd"/>
      <w:r w:rsidR="00711223">
        <w:t xml:space="preserve">” per </w:t>
      </w:r>
      <w:r w:rsidR="003F3047">
        <w:t>“</w:t>
      </w:r>
      <w:r w:rsidR="00711223">
        <w:t>Tier”</w:t>
      </w:r>
    </w:p>
    <w:p w:rsidR="00711223" w:rsidRDefault="00711223" w:rsidP="00E00901">
      <w:pPr>
        <w:ind w:left="-990" w:right="0" w:hanging="360"/>
      </w:pPr>
    </w:p>
    <w:p w:rsidR="00711223" w:rsidRDefault="00711223" w:rsidP="00711223">
      <w:pPr>
        <w:ind w:left="0"/>
      </w:pPr>
      <w:r>
        <w:tab/>
      </w:r>
      <w:r>
        <w:tab/>
      </w:r>
      <w:r>
        <w:tab/>
      </w:r>
      <w:r>
        <w:tab/>
      </w:r>
      <w:r>
        <w:tab/>
      </w:r>
    </w:p>
    <w:p w:rsidR="00711223" w:rsidRDefault="00711223" w:rsidP="00711223">
      <w:pPr>
        <w:ind w:left="-810"/>
      </w:pPr>
    </w:p>
    <w:p w:rsidR="00711223" w:rsidRDefault="00711223" w:rsidP="00711223">
      <w:pPr>
        <w:ind w:left="-810"/>
      </w:pPr>
    </w:p>
    <w:p w:rsidR="00711223" w:rsidRDefault="00711223" w:rsidP="00711223">
      <w:pPr>
        <w:ind w:left="-810"/>
      </w:pPr>
    </w:p>
    <w:p w:rsidR="00711223" w:rsidRDefault="00711223" w:rsidP="00711223">
      <w:pPr>
        <w:ind w:left="-810"/>
      </w:pPr>
    </w:p>
    <w:p w:rsidR="00711223" w:rsidRDefault="00711223" w:rsidP="00711223">
      <w:pPr>
        <w:ind w:left="-810"/>
      </w:pPr>
    </w:p>
    <w:p w:rsidR="00531E6A" w:rsidRDefault="00284F7B" w:rsidP="00711223">
      <w:pPr>
        <w:ind w:left="-81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93053ED">
            <wp:simplePos x="0" y="0"/>
            <wp:positionH relativeFrom="page">
              <wp:posOffset>2838450</wp:posOffset>
            </wp:positionH>
            <wp:positionV relativeFrom="paragraph">
              <wp:posOffset>0</wp:posOffset>
            </wp:positionV>
            <wp:extent cx="2009775" cy="204597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ers_loyalty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1223" w:rsidRDefault="00711223" w:rsidP="00711223">
      <w:pPr>
        <w:ind w:left="-810"/>
      </w:pPr>
    </w:p>
    <w:p w:rsidR="00D44AC3" w:rsidRDefault="00D44AC3" w:rsidP="00711223">
      <w:pPr>
        <w:ind w:left="-810"/>
      </w:pPr>
    </w:p>
    <w:p w:rsidR="00D44AC3" w:rsidRDefault="00D44AC3" w:rsidP="00711223">
      <w:pPr>
        <w:ind w:left="-810"/>
      </w:pPr>
    </w:p>
    <w:p w:rsidR="00284F7B" w:rsidRDefault="00284F7B" w:rsidP="00711223">
      <w:pPr>
        <w:ind w:left="-810"/>
      </w:pPr>
    </w:p>
    <w:p w:rsidR="00284F7B" w:rsidRDefault="00284F7B" w:rsidP="00711223">
      <w:pPr>
        <w:ind w:left="-810"/>
      </w:pPr>
    </w:p>
    <w:p w:rsidR="00284F7B" w:rsidRDefault="00284F7B" w:rsidP="00711223">
      <w:pPr>
        <w:ind w:left="-810"/>
      </w:pPr>
    </w:p>
    <w:p w:rsidR="00284F7B" w:rsidRDefault="00284F7B" w:rsidP="00711223">
      <w:pPr>
        <w:ind w:left="-810"/>
      </w:pPr>
    </w:p>
    <w:p w:rsidR="00D44AC3" w:rsidRDefault="00D44AC3" w:rsidP="00711223">
      <w:pPr>
        <w:ind w:left="-810"/>
      </w:pPr>
    </w:p>
    <w:p w:rsidR="00531E6A" w:rsidRDefault="00711223" w:rsidP="00284F7B">
      <w:pPr>
        <w:ind w:left="720"/>
        <w:jc w:val="center"/>
      </w:pPr>
      <w:r>
        <w:rPr>
          <w:i/>
          <w:iCs/>
          <w:color w:val="0070C0"/>
          <w:sz w:val="20"/>
          <w:szCs w:val="20"/>
        </w:rPr>
        <w:t>Tier</w:t>
      </w:r>
      <w:r w:rsidRPr="00711223">
        <w:rPr>
          <w:i/>
          <w:iCs/>
          <w:color w:val="0070C0"/>
          <w:sz w:val="20"/>
          <w:szCs w:val="20"/>
        </w:rPr>
        <w:t xml:space="preserve">s sorted by the percentage of their customers being </w:t>
      </w:r>
      <w:r w:rsidR="003F3047">
        <w:rPr>
          <w:i/>
          <w:iCs/>
          <w:color w:val="0070C0"/>
          <w:sz w:val="20"/>
          <w:szCs w:val="20"/>
        </w:rPr>
        <w:t>“</w:t>
      </w:r>
      <w:r w:rsidRPr="00711223">
        <w:rPr>
          <w:i/>
          <w:iCs/>
          <w:color w:val="0070C0"/>
          <w:sz w:val="20"/>
          <w:szCs w:val="20"/>
        </w:rPr>
        <w:t>Closed”</w:t>
      </w:r>
    </w:p>
    <w:p w:rsidR="00531E6A" w:rsidRDefault="00531E6A" w:rsidP="00711223">
      <w:pPr>
        <w:ind w:left="-810"/>
      </w:pPr>
    </w:p>
    <w:p w:rsidR="00F93B70" w:rsidRDefault="00F93B70" w:rsidP="0094064A">
      <w:pPr>
        <w:pStyle w:val="ListParagraph"/>
        <w:numPr>
          <w:ilvl w:val="0"/>
          <w:numId w:val="18"/>
        </w:numPr>
        <w:tabs>
          <w:tab w:val="left" w:pos="90"/>
        </w:tabs>
        <w:ind w:firstLine="0"/>
      </w:pPr>
      <w:r w:rsidRPr="00A82F4D">
        <w:rPr>
          <w:b/>
          <w:bCs/>
        </w:rPr>
        <w:t>Tier vs Age</w:t>
      </w:r>
      <w:r w:rsidR="00E579A8" w:rsidRPr="00A82F4D">
        <w:rPr>
          <w:b/>
          <w:bCs/>
        </w:rPr>
        <w:t>:</w:t>
      </w:r>
      <w:r w:rsidR="00E579A8">
        <w:t xml:space="preserve"> </w:t>
      </w:r>
      <w:r w:rsidR="00A82F4D">
        <w:t>As we see, the age range of Royal customers are higher than other tiers. It means that older</w:t>
      </w:r>
      <w:r w:rsidR="00E579A8">
        <w:t xml:space="preserve"> people tend to get</w:t>
      </w:r>
      <w:r w:rsidR="00E00901">
        <w:t xml:space="preserve"> more senior services such as “Royal</w:t>
      </w:r>
      <w:r w:rsidR="003F3047">
        <w:t>.</w:t>
      </w:r>
      <w:r w:rsidR="00E00901">
        <w:t>”</w:t>
      </w:r>
    </w:p>
    <w:p w:rsidR="00E00901" w:rsidRDefault="00284F7B" w:rsidP="00E00901">
      <w:pPr>
        <w:tabs>
          <w:tab w:val="left" w:pos="9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209550</wp:posOffset>
            </wp:positionH>
            <wp:positionV relativeFrom="paragraph">
              <wp:posOffset>266700</wp:posOffset>
            </wp:positionV>
            <wp:extent cx="7203201" cy="298132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er-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3201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0901" w:rsidRDefault="00E00901" w:rsidP="00E00901">
      <w:pPr>
        <w:tabs>
          <w:tab w:val="left" w:pos="90"/>
        </w:tabs>
      </w:pPr>
    </w:p>
    <w:p w:rsidR="00A82F4D" w:rsidRDefault="00A82F4D" w:rsidP="00E00901">
      <w:pPr>
        <w:tabs>
          <w:tab w:val="left" w:pos="90"/>
        </w:tabs>
      </w:pPr>
    </w:p>
    <w:p w:rsidR="00A82F4D" w:rsidRDefault="00A82F4D" w:rsidP="00E00901">
      <w:pPr>
        <w:tabs>
          <w:tab w:val="left" w:pos="90"/>
        </w:tabs>
      </w:pPr>
    </w:p>
    <w:p w:rsidR="00A82F4D" w:rsidRDefault="00A82F4D" w:rsidP="00E00901">
      <w:pPr>
        <w:tabs>
          <w:tab w:val="left" w:pos="90"/>
        </w:tabs>
      </w:pPr>
    </w:p>
    <w:p w:rsidR="00A5705E" w:rsidRDefault="00A5705E" w:rsidP="00E00901">
      <w:pPr>
        <w:tabs>
          <w:tab w:val="left" w:pos="90"/>
        </w:tabs>
      </w:pPr>
    </w:p>
    <w:p w:rsidR="00E00901" w:rsidRDefault="00E00901" w:rsidP="00E00901">
      <w:pPr>
        <w:tabs>
          <w:tab w:val="left" w:pos="90"/>
        </w:tabs>
      </w:pPr>
    </w:p>
    <w:p w:rsidR="00A82F4D" w:rsidRDefault="00A82F4D" w:rsidP="00E00901">
      <w:pPr>
        <w:tabs>
          <w:tab w:val="left" w:pos="90"/>
        </w:tabs>
      </w:pPr>
    </w:p>
    <w:p w:rsidR="00E00901" w:rsidRDefault="00A82F4D" w:rsidP="0094064A">
      <w:pPr>
        <w:tabs>
          <w:tab w:val="left" w:pos="630"/>
        </w:tabs>
        <w:ind w:left="630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34E245D">
            <wp:simplePos x="0" y="0"/>
            <wp:positionH relativeFrom="column">
              <wp:posOffset>422275</wp:posOffset>
            </wp:positionH>
            <wp:positionV relativeFrom="paragraph">
              <wp:posOffset>401955</wp:posOffset>
            </wp:positionV>
            <wp:extent cx="6629400" cy="2754826"/>
            <wp:effectExtent l="0" t="0" r="0" b="762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sage_country_tier_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75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0901">
        <w:t>5–</w:t>
      </w:r>
      <w:r w:rsidR="00E579A8">
        <w:t xml:space="preserve"> </w:t>
      </w:r>
      <w:r w:rsidR="00E00901">
        <w:t>Count of customers in each country per “Tier</w:t>
      </w:r>
      <w:r w:rsidR="001C0A4B">
        <w:t>.</w:t>
      </w:r>
      <w:r w:rsidR="00E00901">
        <w:t>”</w:t>
      </w:r>
    </w:p>
    <w:p w:rsidR="00E25E7F" w:rsidRDefault="00E25E7F" w:rsidP="0094064A">
      <w:pPr>
        <w:tabs>
          <w:tab w:val="left" w:pos="630"/>
        </w:tabs>
        <w:ind w:left="630"/>
      </w:pPr>
    </w:p>
    <w:p w:rsidR="00E25E7F" w:rsidRDefault="00E25E7F" w:rsidP="0094064A">
      <w:pPr>
        <w:tabs>
          <w:tab w:val="left" w:pos="630"/>
        </w:tabs>
        <w:ind w:left="630"/>
      </w:pPr>
    </w:p>
    <w:p w:rsidR="00E25E7F" w:rsidRDefault="002E533D" w:rsidP="0094064A">
      <w:pPr>
        <w:tabs>
          <w:tab w:val="left" w:pos="630"/>
        </w:tabs>
        <w:ind w:left="630"/>
      </w:pPr>
      <w:r>
        <w:t xml:space="preserve">There </w:t>
      </w:r>
      <w:r w:rsidR="001C0A4B">
        <w:t>is</w:t>
      </w:r>
      <w:r>
        <w:t xml:space="preserve"> more data visualization done with Excel,</w:t>
      </w:r>
      <w:r w:rsidR="00A82F4D">
        <w:t xml:space="preserve"> which</w:t>
      </w:r>
      <w:r>
        <w:t xml:space="preserve"> will </w:t>
      </w:r>
      <w:r w:rsidR="00A82F4D">
        <w:t xml:space="preserve">be </w:t>
      </w:r>
      <w:r>
        <w:t>email</w:t>
      </w:r>
      <w:r w:rsidR="00A82F4D">
        <w:t>ed</w:t>
      </w:r>
      <w:r>
        <w:t xml:space="preserve"> to the examiner.</w:t>
      </w:r>
    </w:p>
    <w:p w:rsidR="00E25E7F" w:rsidRDefault="00E25E7F" w:rsidP="0094064A">
      <w:pPr>
        <w:tabs>
          <w:tab w:val="left" w:pos="630"/>
        </w:tabs>
        <w:ind w:left="630"/>
      </w:pPr>
    </w:p>
    <w:p w:rsidR="00E25E7F" w:rsidRDefault="00E25E7F" w:rsidP="0094064A">
      <w:pPr>
        <w:tabs>
          <w:tab w:val="left" w:pos="630"/>
        </w:tabs>
        <w:ind w:left="630"/>
      </w:pPr>
    </w:p>
    <w:p w:rsidR="00E25E7F" w:rsidRDefault="00E25E7F" w:rsidP="0094064A">
      <w:pPr>
        <w:tabs>
          <w:tab w:val="left" w:pos="630"/>
        </w:tabs>
        <w:ind w:left="630"/>
      </w:pPr>
    </w:p>
    <w:p w:rsidR="00E25E7F" w:rsidRDefault="00E25E7F" w:rsidP="0094064A">
      <w:pPr>
        <w:tabs>
          <w:tab w:val="left" w:pos="630"/>
        </w:tabs>
        <w:ind w:left="630"/>
      </w:pPr>
    </w:p>
    <w:p w:rsidR="00E25E7F" w:rsidRDefault="00E25E7F" w:rsidP="0094064A">
      <w:pPr>
        <w:tabs>
          <w:tab w:val="left" w:pos="630"/>
        </w:tabs>
        <w:ind w:left="630"/>
      </w:pPr>
    </w:p>
    <w:p w:rsidR="00E25E7F" w:rsidRDefault="00E25E7F" w:rsidP="0094064A">
      <w:pPr>
        <w:tabs>
          <w:tab w:val="left" w:pos="630"/>
        </w:tabs>
        <w:ind w:left="630"/>
      </w:pPr>
    </w:p>
    <w:p w:rsidR="00E25E7F" w:rsidRDefault="00E25E7F" w:rsidP="0094064A">
      <w:pPr>
        <w:tabs>
          <w:tab w:val="left" w:pos="630"/>
        </w:tabs>
        <w:ind w:left="630"/>
      </w:pPr>
    </w:p>
    <w:p w:rsidR="00E25E7F" w:rsidRDefault="00E25E7F" w:rsidP="0094064A">
      <w:pPr>
        <w:tabs>
          <w:tab w:val="left" w:pos="630"/>
        </w:tabs>
        <w:ind w:left="630"/>
      </w:pPr>
    </w:p>
    <w:p w:rsidR="00E25E7F" w:rsidRDefault="00E25E7F" w:rsidP="0094064A">
      <w:pPr>
        <w:tabs>
          <w:tab w:val="left" w:pos="630"/>
        </w:tabs>
        <w:ind w:left="630"/>
      </w:pPr>
    </w:p>
    <w:p w:rsidR="00E25E7F" w:rsidRDefault="00E25E7F" w:rsidP="0094064A">
      <w:pPr>
        <w:tabs>
          <w:tab w:val="left" w:pos="630"/>
        </w:tabs>
        <w:ind w:left="630"/>
      </w:pPr>
    </w:p>
    <w:p w:rsidR="00E25E7F" w:rsidRDefault="00E25E7F" w:rsidP="0094064A">
      <w:pPr>
        <w:tabs>
          <w:tab w:val="left" w:pos="630"/>
        </w:tabs>
        <w:ind w:left="630"/>
      </w:pPr>
    </w:p>
    <w:p w:rsidR="00E25E7F" w:rsidRDefault="00E25E7F" w:rsidP="0094064A">
      <w:pPr>
        <w:tabs>
          <w:tab w:val="left" w:pos="630"/>
        </w:tabs>
        <w:ind w:left="630"/>
      </w:pPr>
    </w:p>
    <w:p w:rsidR="00E25E7F" w:rsidRDefault="00E25E7F" w:rsidP="0094064A">
      <w:pPr>
        <w:tabs>
          <w:tab w:val="left" w:pos="630"/>
        </w:tabs>
        <w:ind w:left="630"/>
      </w:pPr>
    </w:p>
    <w:p w:rsidR="00E25E7F" w:rsidRDefault="00E25E7F" w:rsidP="0094064A">
      <w:pPr>
        <w:tabs>
          <w:tab w:val="left" w:pos="630"/>
        </w:tabs>
        <w:ind w:left="630"/>
      </w:pPr>
    </w:p>
    <w:p w:rsidR="00E25E7F" w:rsidRDefault="00E25E7F" w:rsidP="0094064A">
      <w:pPr>
        <w:tabs>
          <w:tab w:val="left" w:pos="630"/>
        </w:tabs>
        <w:ind w:left="630"/>
      </w:pPr>
    </w:p>
    <w:p w:rsidR="00E00901" w:rsidRDefault="00E00901" w:rsidP="00F22DAB">
      <w:pPr>
        <w:ind w:left="180" w:hanging="360"/>
      </w:pPr>
    </w:p>
    <w:p w:rsidR="00E00901" w:rsidRDefault="005043AB" w:rsidP="0094064A">
      <w:pPr>
        <w:pStyle w:val="Heading2"/>
        <w:ind w:left="540"/>
      </w:pPr>
      <w:r>
        <w:t>making the model based on classification method</w:t>
      </w:r>
      <w:r w:rsidR="00A82F4D">
        <w:t>s</w:t>
      </w:r>
    </w:p>
    <w:p w:rsidR="005043AB" w:rsidRDefault="005043AB" w:rsidP="00A5705E">
      <w:pPr>
        <w:ind w:left="540"/>
        <w:jc w:val="both"/>
      </w:pPr>
      <w:r>
        <w:t xml:space="preserve">Since the churn analysis has a </w:t>
      </w:r>
      <w:r w:rsidRPr="005043AB">
        <w:t>non</w:t>
      </w:r>
      <w:r w:rsidR="00A82F4D">
        <w:t>-</w:t>
      </w:r>
      <w:r w:rsidRPr="005043AB">
        <w:t>continuous</w:t>
      </w:r>
      <w:r>
        <w:t xml:space="preserve"> nature, we must use classification techniques to </w:t>
      </w:r>
      <w:r w:rsidR="001C0A4B">
        <w:t>predict</w:t>
      </w:r>
      <w:r>
        <w:t xml:space="preserve"> the </w:t>
      </w:r>
      <w:r w:rsidR="00A82F4D">
        <w:t xml:space="preserve">churn </w:t>
      </w:r>
      <w:r>
        <w:t>probabilities.</w:t>
      </w:r>
    </w:p>
    <w:p w:rsidR="005043AB" w:rsidRDefault="005043AB" w:rsidP="00026D5B">
      <w:pPr>
        <w:ind w:left="540"/>
        <w:jc w:val="both"/>
      </w:pPr>
      <w:r>
        <w:t xml:space="preserve">In this experiment we want to </w:t>
      </w:r>
      <w:r w:rsidR="001C0A4B">
        <w:t>predict</w:t>
      </w:r>
      <w:r>
        <w:t xml:space="preserve"> how many people will cut their ties from the company or simply </w:t>
      </w:r>
      <w:r w:rsidR="001C0A4B">
        <w:t xml:space="preserve">convert </w:t>
      </w:r>
      <w:r>
        <w:t xml:space="preserve">from “Closed” </w:t>
      </w:r>
      <w:r w:rsidR="001C0A4B">
        <w:t>to</w:t>
      </w:r>
      <w:r>
        <w:t xml:space="preserve"> “</w:t>
      </w:r>
      <w:proofErr w:type="spellStart"/>
      <w:r w:rsidRPr="00E03060">
        <w:t>CxlBadDeb</w:t>
      </w:r>
      <w:proofErr w:type="spellEnd"/>
      <w:r>
        <w:t>.</w:t>
      </w:r>
      <w:r w:rsidR="001C0A4B">
        <w:t>”</w:t>
      </w:r>
      <w:r>
        <w:t xml:space="preserve"> </w:t>
      </w:r>
      <w:r w:rsidR="00A82F4D">
        <w:t>So, our target field would be “Status</w:t>
      </w:r>
      <w:r w:rsidR="001C0A4B">
        <w:t>.</w:t>
      </w:r>
      <w:r w:rsidR="00A82F4D">
        <w:t>” In our code we cal</w:t>
      </w:r>
      <w:r w:rsidR="001C0A4B">
        <w:t>l</w:t>
      </w:r>
      <w:r w:rsidR="00A82F4D">
        <w:t xml:space="preserve"> it “y</w:t>
      </w:r>
      <w:r w:rsidR="001C0A4B">
        <w:t>.</w:t>
      </w:r>
      <w:r w:rsidR="00A82F4D">
        <w:t>”</w:t>
      </w:r>
    </w:p>
    <w:p w:rsidR="005043AB" w:rsidRDefault="00A82F4D" w:rsidP="0094064A">
      <w:pPr>
        <w:ind w:left="540"/>
      </w:pPr>
      <w:r>
        <w:t>The rest of the columns</w:t>
      </w:r>
      <w:r w:rsidR="001C0A4B">
        <w:t>,</w:t>
      </w:r>
      <w:r>
        <w:t xml:space="preserve"> except </w:t>
      </w:r>
      <w:r w:rsidR="001C0A4B">
        <w:t xml:space="preserve">for a </w:t>
      </w:r>
      <w:r>
        <w:t>few removed columns</w:t>
      </w:r>
      <w:r w:rsidR="005043AB">
        <w:t xml:space="preserve">, will become our </w:t>
      </w:r>
      <w:r w:rsidR="00A5705E">
        <w:t>“</w:t>
      </w:r>
      <w:r w:rsidR="005043AB">
        <w:t>predictors</w:t>
      </w:r>
      <w:r w:rsidR="00A5705E">
        <w:t>”</w:t>
      </w:r>
      <w:r w:rsidR="005043AB">
        <w:t xml:space="preserve"> or “X</w:t>
      </w:r>
      <w:r w:rsidR="001C0A4B">
        <w:t>.</w:t>
      </w:r>
      <w:r w:rsidR="005043AB">
        <w:t xml:space="preserve">” </w:t>
      </w:r>
    </w:p>
    <w:p w:rsidR="005043AB" w:rsidRDefault="005043AB" w:rsidP="00026D5B">
      <w:pPr>
        <w:ind w:left="540"/>
        <w:jc w:val="both"/>
      </w:pPr>
      <w:r>
        <w:t xml:space="preserve">In order to do this </w:t>
      </w:r>
      <w:r w:rsidR="001C0A4B">
        <w:t>analysis,</w:t>
      </w:r>
      <w:r>
        <w:t xml:space="preserve"> we need to have all categorical values converted to numerical values; even the Status or </w:t>
      </w:r>
      <w:r w:rsidR="001C0A4B">
        <w:t>“</w:t>
      </w:r>
      <w:r>
        <w:t>Country</w:t>
      </w:r>
      <w:r w:rsidR="001C0A4B">
        <w:t>.</w:t>
      </w:r>
      <w:r>
        <w:t>” I use a technique called dummy variables to convert each category to a column with 0-1 values for yes/no identifiers.</w:t>
      </w:r>
    </w:p>
    <w:p w:rsidR="005043AB" w:rsidRDefault="005043AB" w:rsidP="00026D5B">
      <w:pPr>
        <w:ind w:left="540"/>
        <w:jc w:val="both"/>
      </w:pPr>
      <w:r>
        <w:t>As mentioned before, the Status field values changed to 0-1 as well. 1 for “Closed” and 0 for “</w:t>
      </w:r>
      <w:proofErr w:type="spellStart"/>
      <w:r w:rsidRPr="00E03060">
        <w:t>CxlBadDebt</w:t>
      </w:r>
      <w:proofErr w:type="spellEnd"/>
      <w:r w:rsidR="001C0A4B">
        <w:t>.</w:t>
      </w:r>
      <w:r>
        <w:t>”</w:t>
      </w:r>
    </w:p>
    <w:p w:rsidR="0094064A" w:rsidRDefault="005043AB" w:rsidP="00A5705E">
      <w:pPr>
        <w:ind w:left="540"/>
      </w:pPr>
      <w:r>
        <w:t xml:space="preserve">The cleaned table will be sent </w:t>
      </w:r>
      <w:r w:rsidR="0021027A">
        <w:t>to examiner by email.</w:t>
      </w:r>
    </w:p>
    <w:p w:rsidR="00FC7514" w:rsidRDefault="00FC7514" w:rsidP="0094064A">
      <w:pPr>
        <w:ind w:left="540"/>
      </w:pPr>
    </w:p>
    <w:p w:rsidR="0094064A" w:rsidRDefault="0094064A" w:rsidP="0094064A">
      <w:pPr>
        <w:ind w:left="540"/>
      </w:pPr>
    </w:p>
    <w:p w:rsidR="005043AB" w:rsidRPr="009C1B7B" w:rsidRDefault="0094064A" w:rsidP="009C1B7B">
      <w:pPr>
        <w:shd w:val="clear" w:color="auto" w:fill="D0AE72" w:themeFill="background2" w:themeFillShade="BF"/>
        <w:jc w:val="center"/>
        <w:rPr>
          <w:color w:val="FFFFFF" w:themeColor="background1"/>
        </w:rPr>
      </w:pPr>
      <w:r w:rsidRPr="009C1B7B">
        <w:rPr>
          <w:color w:val="FFFFFF" w:themeColor="background1"/>
        </w:rPr>
        <w:t>LOGISTIC REGRESSION M</w:t>
      </w:r>
      <w:r w:rsidR="00A309C6">
        <w:rPr>
          <w:color w:val="FFFFFF" w:themeColor="background1"/>
        </w:rPr>
        <w:t>ODEL</w:t>
      </w:r>
    </w:p>
    <w:p w:rsidR="00E00901" w:rsidRDefault="0094064A" w:rsidP="0094064A">
      <w:pPr>
        <w:ind w:left="540"/>
      </w:pPr>
      <w:r>
        <w:t xml:space="preserve">This method is popular for classification cases with binary returns. I used Python </w:t>
      </w:r>
      <w:proofErr w:type="spellStart"/>
      <w:r w:rsidR="0060216D">
        <w:t>Scikit</w:t>
      </w:r>
      <w:proofErr w:type="spellEnd"/>
      <w:r w:rsidR="0060216D">
        <w:t>-</w:t>
      </w:r>
      <w:r>
        <w:t>learn library to do it.</w:t>
      </w:r>
    </w:p>
    <w:p w:rsidR="0094064A" w:rsidRDefault="0094064A" w:rsidP="00026D5B">
      <w:pPr>
        <w:ind w:left="540"/>
        <w:jc w:val="both"/>
      </w:pPr>
      <w:r>
        <w:t>After splitting data to train and test values</w:t>
      </w:r>
      <w:r w:rsidR="007E1673">
        <w:t>,</w:t>
      </w:r>
      <w:r>
        <w:t xml:space="preserve"> and fitting </w:t>
      </w:r>
      <w:r w:rsidR="007E1673">
        <w:t xml:space="preserve">them </w:t>
      </w:r>
      <w:r>
        <w:t>to the model</w:t>
      </w:r>
      <w:r w:rsidR="007E1673">
        <w:t>,</w:t>
      </w:r>
      <w:r>
        <w:t xml:space="preserve"> we evaluate</w:t>
      </w:r>
      <w:r w:rsidR="007E1673">
        <w:t>d</w:t>
      </w:r>
      <w:r>
        <w:t xml:space="preserve"> to see how </w:t>
      </w:r>
      <w:r w:rsidR="007E1673">
        <w:t>accurate the model was. By getting</w:t>
      </w:r>
      <w:r>
        <w:t xml:space="preserve"> the confusion matrix </w:t>
      </w:r>
      <w:r w:rsidR="007E1673">
        <w:t>we could see</w:t>
      </w:r>
      <w:r>
        <w:t xml:space="preserve"> how many of the values </w:t>
      </w:r>
      <w:r w:rsidR="007E1673">
        <w:t>were</w:t>
      </w:r>
      <w:r>
        <w:t xml:space="preserve"> correct</w:t>
      </w:r>
      <w:r w:rsidR="007E1673">
        <w:t>ly predicted</w:t>
      </w:r>
      <w:r>
        <w:t>.</w:t>
      </w:r>
    </w:p>
    <w:p w:rsidR="0094064A" w:rsidRDefault="0094064A" w:rsidP="0094064A">
      <w:pPr>
        <w:ind w:left="540"/>
      </w:pPr>
    </w:p>
    <w:p w:rsidR="00E00901" w:rsidRDefault="0094064A" w:rsidP="0094064A">
      <w:pPr>
        <w:ind w:left="54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3784600" cy="1130300"/>
            <wp:effectExtent l="0" t="0" r="635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itics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0901" w:rsidRDefault="00E00901" w:rsidP="0094064A">
      <w:pPr>
        <w:ind w:left="540"/>
      </w:pPr>
    </w:p>
    <w:p w:rsidR="00E00901" w:rsidRDefault="00E00901" w:rsidP="0094064A">
      <w:pPr>
        <w:ind w:left="540"/>
      </w:pPr>
    </w:p>
    <w:p w:rsidR="00E00901" w:rsidRDefault="00E00901" w:rsidP="0094064A">
      <w:pPr>
        <w:ind w:left="540"/>
      </w:pPr>
    </w:p>
    <w:p w:rsidR="00E00901" w:rsidRDefault="00E00901" w:rsidP="0094064A">
      <w:pPr>
        <w:ind w:left="540"/>
      </w:pPr>
    </w:p>
    <w:p w:rsidR="00E00901" w:rsidRDefault="00E00901" w:rsidP="0094064A">
      <w:pPr>
        <w:ind w:left="540"/>
      </w:pPr>
    </w:p>
    <w:p w:rsidR="00E00901" w:rsidRDefault="0094064A" w:rsidP="0094064A">
      <w:pPr>
        <w:ind w:left="540"/>
      </w:pPr>
      <w:r>
        <w:t xml:space="preserve">As we see, this model has 90% accuracy.  </w:t>
      </w:r>
      <w:r w:rsidR="007E1673">
        <w:t>Below</w:t>
      </w:r>
      <w:r>
        <w:t xml:space="preserve"> is the confusion matrix:</w:t>
      </w:r>
    </w:p>
    <w:p w:rsidR="0094064A" w:rsidRDefault="0094064A" w:rsidP="0094064A">
      <w:pPr>
        <w:ind w:left="540"/>
      </w:pPr>
    </w:p>
    <w:p w:rsidR="0094064A" w:rsidRDefault="0094064A" w:rsidP="0094064A">
      <w:pPr>
        <w:ind w:left="540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2438400" cy="4000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istic-conf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064A" w:rsidRDefault="0094064A" w:rsidP="0094064A">
      <w:pPr>
        <w:ind w:left="540"/>
      </w:pPr>
    </w:p>
    <w:p w:rsidR="00892918" w:rsidRPr="00A82F4D" w:rsidRDefault="0094064A" w:rsidP="0094064A">
      <w:pPr>
        <w:ind w:left="540"/>
        <w:rPr>
          <w:b/>
          <w:bCs/>
        </w:rPr>
      </w:pPr>
      <w:r w:rsidRPr="00A82F4D">
        <w:rPr>
          <w:b/>
          <w:bCs/>
        </w:rPr>
        <w:t xml:space="preserve">It means: </w:t>
      </w:r>
    </w:p>
    <w:p w:rsidR="0094064A" w:rsidRDefault="00892918" w:rsidP="00026D5B">
      <w:pPr>
        <w:ind w:left="540"/>
        <w:jc w:val="both"/>
      </w:pPr>
      <w:r>
        <w:t>O</w:t>
      </w:r>
      <w:r w:rsidR="0094064A">
        <w:t xml:space="preserve">ut of </w:t>
      </w:r>
      <w:r>
        <w:t>3</w:t>
      </w:r>
      <w:r w:rsidR="007E1673">
        <w:t>,</w:t>
      </w:r>
      <w:r>
        <w:t>183 records used by the model, 2</w:t>
      </w:r>
      <w:r w:rsidR="007E1673">
        <w:t>,</w:t>
      </w:r>
      <w:r>
        <w:t xml:space="preserve">967 of them were “Closed” or 1 and our model has </w:t>
      </w:r>
      <w:r w:rsidR="007E1673">
        <w:t>projected</w:t>
      </w:r>
      <w:r>
        <w:t xml:space="preserve"> 2</w:t>
      </w:r>
      <w:r w:rsidR="007E1673">
        <w:t>,</w:t>
      </w:r>
      <w:r>
        <w:t>751 of them correct</w:t>
      </w:r>
      <w:r w:rsidR="007E1673">
        <w:t>ly</w:t>
      </w:r>
      <w:r>
        <w:t xml:space="preserve"> and only 216 of them were incorrect.</w:t>
      </w:r>
    </w:p>
    <w:p w:rsidR="00892918" w:rsidRDefault="00892918" w:rsidP="0094064A">
      <w:pPr>
        <w:ind w:left="540"/>
      </w:pPr>
      <w:r>
        <w:t>Also</w:t>
      </w:r>
      <w:r w:rsidR="007E1673">
        <w:t>,</w:t>
      </w:r>
      <w:r>
        <w:t xml:space="preserve"> out of 216 “</w:t>
      </w:r>
      <w:proofErr w:type="spellStart"/>
      <w:r w:rsidRPr="00E03060">
        <w:t>CxlBadDebt</w:t>
      </w:r>
      <w:proofErr w:type="spellEnd"/>
      <w:r>
        <w:t xml:space="preserve">” the model </w:t>
      </w:r>
      <w:r w:rsidR="007E1673">
        <w:t>predicted</w:t>
      </w:r>
      <w:r>
        <w:t xml:space="preserve"> 145 correct</w:t>
      </w:r>
      <w:r w:rsidR="007E1673">
        <w:t>ly</w:t>
      </w:r>
      <w:r>
        <w:t xml:space="preserve"> and only 71 incorrect</w:t>
      </w:r>
      <w:r w:rsidR="007E1673">
        <w:t>ly</w:t>
      </w:r>
      <w:r>
        <w:t xml:space="preserve">. </w:t>
      </w:r>
    </w:p>
    <w:p w:rsidR="00A5705E" w:rsidRDefault="00A5705E" w:rsidP="0094064A">
      <w:pPr>
        <w:ind w:left="540"/>
      </w:pPr>
    </w:p>
    <w:p w:rsidR="00A5705E" w:rsidRDefault="00A5705E" w:rsidP="0094064A">
      <w:pPr>
        <w:ind w:left="540"/>
      </w:pPr>
    </w:p>
    <w:p w:rsidR="00A5705E" w:rsidRDefault="00A5705E" w:rsidP="0094064A">
      <w:pPr>
        <w:ind w:left="540"/>
      </w:pPr>
    </w:p>
    <w:p w:rsidR="00892918" w:rsidRDefault="00892918" w:rsidP="0094064A">
      <w:pPr>
        <w:ind w:left="540"/>
      </w:pPr>
      <w:r>
        <w:t>So here is the brief:</w:t>
      </w:r>
    </w:p>
    <w:p w:rsidR="00892918" w:rsidRDefault="00892918" w:rsidP="0094064A">
      <w:pPr>
        <w:ind w:left="540"/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809625</wp:posOffset>
            </wp:positionH>
            <wp:positionV relativeFrom="paragraph">
              <wp:posOffset>82550</wp:posOffset>
            </wp:positionV>
            <wp:extent cx="5086350" cy="9906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istic-brief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2918" w:rsidRDefault="00892918" w:rsidP="0094064A">
      <w:pPr>
        <w:ind w:left="540"/>
      </w:pPr>
    </w:p>
    <w:p w:rsidR="00892918" w:rsidRDefault="00892918" w:rsidP="0094064A">
      <w:pPr>
        <w:ind w:left="540"/>
      </w:pPr>
    </w:p>
    <w:p w:rsidR="00892918" w:rsidRDefault="00892918" w:rsidP="0094064A">
      <w:pPr>
        <w:ind w:left="540"/>
      </w:pPr>
    </w:p>
    <w:p w:rsidR="00892918" w:rsidRDefault="00892918" w:rsidP="0094064A">
      <w:pPr>
        <w:ind w:left="540"/>
      </w:pPr>
    </w:p>
    <w:p w:rsidR="00892918" w:rsidRDefault="00892918" w:rsidP="0094064A">
      <w:pPr>
        <w:ind w:left="540"/>
      </w:pPr>
    </w:p>
    <w:p w:rsidR="00892918" w:rsidRDefault="00892918" w:rsidP="0094064A">
      <w:pPr>
        <w:ind w:left="540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319405</wp:posOffset>
            </wp:positionV>
            <wp:extent cx="5953125" cy="1258570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effs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Now using this model, we can calculate coefficients of each predictor.</w:t>
      </w:r>
    </w:p>
    <w:p w:rsidR="00892918" w:rsidRDefault="00892918" w:rsidP="0094064A">
      <w:pPr>
        <w:ind w:left="540"/>
      </w:pPr>
    </w:p>
    <w:p w:rsidR="00892918" w:rsidRDefault="00892918" w:rsidP="0094064A">
      <w:pPr>
        <w:ind w:left="540"/>
      </w:pPr>
    </w:p>
    <w:p w:rsidR="00892918" w:rsidRDefault="00892918" w:rsidP="00892918">
      <w:pPr>
        <w:pStyle w:val="HTMLPreformatted"/>
        <w:shd w:val="clear" w:color="auto" w:fill="FFFFFF"/>
        <w:wordWrap w:val="0"/>
        <w:ind w:left="630"/>
        <w:textAlignment w:val="baseline"/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  <w14:ligatures w14:val="standard"/>
        </w:rPr>
      </w:pPr>
      <w:r w:rsidRPr="00892918"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  <w14:ligatures w14:val="standard"/>
        </w:rPr>
        <w:t>Also</w:t>
      </w:r>
      <w:r w:rsidR="007E1673"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  <w14:ligatures w14:val="standard"/>
        </w:rPr>
        <w:t>,</w:t>
      </w:r>
      <w:r w:rsidRPr="00892918"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  <w14:ligatures w14:val="standard"/>
        </w:rPr>
        <w:t xml:space="preserve"> we need to know the intercept</w:t>
      </w:r>
      <w:r w:rsidR="007E1673"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  <w14:ligatures w14:val="standard"/>
        </w:rPr>
        <w:t>,</w:t>
      </w:r>
      <w:r w:rsidRPr="00892918"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  <w14:ligatures w14:val="standard"/>
        </w:rPr>
        <w:t xml:space="preserve"> which is calculated by Python as:  </w:t>
      </w:r>
    </w:p>
    <w:p w:rsidR="00892918" w:rsidRDefault="00892918" w:rsidP="00892918">
      <w:pPr>
        <w:pStyle w:val="HTMLPreformatted"/>
        <w:shd w:val="clear" w:color="auto" w:fill="FFFFFF"/>
        <w:wordWrap w:val="0"/>
        <w:ind w:left="630"/>
        <w:textAlignment w:val="baseline"/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  <w14:ligatures w14:val="standard"/>
        </w:rPr>
      </w:pPr>
    </w:p>
    <w:p w:rsidR="00892918" w:rsidRPr="00892918" w:rsidRDefault="00AE6974" w:rsidP="00892918">
      <w:pPr>
        <w:pStyle w:val="HTMLPreformatted"/>
        <w:shd w:val="clear" w:color="auto" w:fill="FFFFFF"/>
        <w:wordWrap w:val="0"/>
        <w:ind w:left="630"/>
        <w:jc w:val="center"/>
        <w:textAlignment w:val="baseline"/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  <w14:ligatures w14:val="standard"/>
        </w:rPr>
      </w:pPr>
      <w:r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  <w14:ligatures w14:val="standard"/>
        </w:rPr>
        <w:t>n</w:t>
      </w:r>
      <w:r w:rsidR="00892918"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  <w14:ligatures w14:val="standard"/>
        </w:rPr>
        <w:t xml:space="preserve"> = </w:t>
      </w:r>
      <w:r w:rsidR="00892918" w:rsidRPr="00892918">
        <w:rPr>
          <w:rFonts w:asciiTheme="minorHAnsi" w:eastAsiaTheme="minorEastAsia" w:hAnsiTheme="minorHAnsi" w:cstheme="minorBidi"/>
          <w:kern w:val="22"/>
          <w:sz w:val="22"/>
          <w:szCs w:val="22"/>
          <w:lang w:eastAsia="ja-JP"/>
          <w14:ligatures w14:val="standard"/>
        </w:rPr>
        <w:t>[0.02283976]</w:t>
      </w:r>
    </w:p>
    <w:p w:rsidR="00892918" w:rsidRDefault="007E1673" w:rsidP="0094064A">
      <w:pPr>
        <w:ind w:left="540"/>
      </w:pPr>
      <w:r>
        <w:t>I</w:t>
      </w:r>
      <w:r w:rsidR="00892918">
        <w:t>n order to have the probability for each record we can use th</w:t>
      </w:r>
      <w:r w:rsidR="00A5705E">
        <w:t>e following formulas</w:t>
      </w:r>
      <w:r w:rsidR="00892918">
        <w:t>:</w:t>
      </w:r>
    </w:p>
    <w:p w:rsidR="00892918" w:rsidRDefault="00892918" w:rsidP="00A5705E">
      <w:pPr>
        <w:pStyle w:val="ListParagraph"/>
        <w:numPr>
          <w:ilvl w:val="0"/>
          <w:numId w:val="20"/>
        </w:numPr>
        <w:jc w:val="center"/>
      </w:pPr>
      <w:r>
        <w:t xml:space="preserve">Z = n + </w:t>
      </w:r>
      <w:r w:rsidR="00AE6974">
        <w:t>coeff1</w:t>
      </w:r>
      <w:r>
        <w:t xml:space="preserve">X1 + </w:t>
      </w:r>
      <w:r w:rsidR="00AE6974">
        <w:t>coeff2</w:t>
      </w:r>
      <w:r>
        <w:t xml:space="preserve">X2+ </w:t>
      </w:r>
      <w:proofErr w:type="gramStart"/>
      <w:r>
        <w:t>…..</w:t>
      </w:r>
      <w:proofErr w:type="spellStart"/>
      <w:proofErr w:type="gramEnd"/>
      <w:r w:rsidR="00AE6974">
        <w:t>coeff</w:t>
      </w:r>
      <w:r>
        <w:t>iXi</w:t>
      </w:r>
      <w:proofErr w:type="spellEnd"/>
    </w:p>
    <w:p w:rsidR="00892918" w:rsidRDefault="00A5705E" w:rsidP="0094064A">
      <w:pPr>
        <w:ind w:left="540"/>
      </w:pPr>
      <w:r>
        <w:t>Then:</w:t>
      </w:r>
    </w:p>
    <w:p w:rsidR="00892918" w:rsidRDefault="00892918" w:rsidP="00A5705E">
      <w:pPr>
        <w:pStyle w:val="ListParagraph"/>
        <w:numPr>
          <w:ilvl w:val="0"/>
          <w:numId w:val="20"/>
        </w:numPr>
        <w:jc w:val="center"/>
      </w:pPr>
      <w:r>
        <w:t>Y = exp(Z)/(1+exp(Z))</w:t>
      </w:r>
    </w:p>
    <w:p w:rsidR="00892918" w:rsidRDefault="00892918" w:rsidP="00026D5B">
      <w:pPr>
        <w:ind w:left="540"/>
        <w:jc w:val="both"/>
      </w:pPr>
      <w:r>
        <w:t xml:space="preserve">The outcome would be a percentage. </w:t>
      </w:r>
      <w:r w:rsidR="00AE6974">
        <w:t>Normally in logistic regression we can say any probability more than 50% is categorized as 1 and less than 50% would be 0</w:t>
      </w:r>
      <w:r w:rsidR="007E1673">
        <w:t>,</w:t>
      </w:r>
      <w:r w:rsidR="00AE6974">
        <w:t xml:space="preserve"> or in our example</w:t>
      </w:r>
      <w:r w:rsidR="007E1673">
        <w:t>,</w:t>
      </w:r>
      <w:r w:rsidR="00AE6974">
        <w:t xml:space="preserve"> if the calculated probability is more than 50% the customer is “Closed” otherwise the risk of being “</w:t>
      </w:r>
      <w:proofErr w:type="spellStart"/>
      <w:r w:rsidR="00AE6974" w:rsidRPr="00E03060">
        <w:t>CxlBadDebt</w:t>
      </w:r>
      <w:proofErr w:type="spellEnd"/>
      <w:r w:rsidR="00AE6974">
        <w:t>” would be high.</w:t>
      </w:r>
      <w:r>
        <w:tab/>
      </w:r>
    </w:p>
    <w:p w:rsidR="00892918" w:rsidRDefault="00892918" w:rsidP="0094064A">
      <w:pPr>
        <w:ind w:left="540"/>
        <w:rPr>
          <w:rtl/>
          <w:lang w:bidi="fa-IR"/>
        </w:rPr>
      </w:pPr>
    </w:p>
    <w:p w:rsidR="00B15047" w:rsidRDefault="009C1B7B" w:rsidP="00026D5B">
      <w:pPr>
        <w:ind w:left="540"/>
        <w:jc w:val="both"/>
        <w:rPr>
          <w:lang w:bidi="fa-IR"/>
        </w:rPr>
      </w:pPr>
      <w:r>
        <w:rPr>
          <w:lang w:bidi="fa-IR"/>
        </w:rPr>
        <w:t>NOTE:</w:t>
      </w:r>
      <w:r w:rsidR="0036404E">
        <w:rPr>
          <w:lang w:bidi="fa-IR"/>
        </w:rPr>
        <w:t xml:space="preserve"> Because an important part of the machine learning process is to continuously improve the model, </w:t>
      </w:r>
      <w:r>
        <w:rPr>
          <w:lang w:bidi="fa-IR"/>
        </w:rPr>
        <w:t xml:space="preserve">I tried to standardize the </w:t>
      </w:r>
      <w:proofErr w:type="spellStart"/>
      <w:r>
        <w:rPr>
          <w:lang w:bidi="fa-IR"/>
        </w:rPr>
        <w:t>dataframe</w:t>
      </w:r>
      <w:proofErr w:type="spellEnd"/>
      <w:r>
        <w:rPr>
          <w:lang w:bidi="fa-IR"/>
        </w:rPr>
        <w:t xml:space="preserve"> because the column “</w:t>
      </w:r>
      <w:proofErr w:type="spellStart"/>
      <w:r>
        <w:rPr>
          <w:lang w:bidi="fa-IR"/>
        </w:rPr>
        <w:t>days_ago_last_arrived</w:t>
      </w:r>
      <w:proofErr w:type="spellEnd"/>
      <w:r>
        <w:rPr>
          <w:lang w:bidi="fa-IR"/>
        </w:rPr>
        <w:t xml:space="preserve">” has </w:t>
      </w:r>
      <w:r w:rsidR="0036404E">
        <w:rPr>
          <w:lang w:bidi="fa-IR"/>
        </w:rPr>
        <w:t>negative</w:t>
      </w:r>
      <w:r>
        <w:rPr>
          <w:lang w:bidi="fa-IR"/>
        </w:rPr>
        <w:t xml:space="preserve"> values. After doing it and running the algor</w:t>
      </w:r>
      <w:r w:rsidR="008E2B24">
        <w:rPr>
          <w:lang w:bidi="fa-IR"/>
        </w:rPr>
        <w:t>i</w:t>
      </w:r>
      <w:r>
        <w:rPr>
          <w:lang w:bidi="fa-IR"/>
        </w:rPr>
        <w:t xml:space="preserve">thm again, </w:t>
      </w:r>
      <w:r w:rsidR="008E2B24">
        <w:rPr>
          <w:lang w:bidi="fa-IR"/>
        </w:rPr>
        <w:t>it</w:t>
      </w:r>
      <w:r>
        <w:rPr>
          <w:lang w:bidi="fa-IR"/>
        </w:rPr>
        <w:t xml:space="preserve"> increase</w:t>
      </w:r>
      <w:r w:rsidR="0036404E">
        <w:rPr>
          <w:lang w:bidi="fa-IR"/>
        </w:rPr>
        <w:t>d</w:t>
      </w:r>
      <w:r>
        <w:rPr>
          <w:lang w:bidi="fa-IR"/>
        </w:rPr>
        <w:t xml:space="preserve"> the precision from 90% to 91%.</w:t>
      </w:r>
    </w:p>
    <w:p w:rsidR="009C1B7B" w:rsidRDefault="009C1B7B" w:rsidP="0094064A">
      <w:pPr>
        <w:ind w:left="540"/>
        <w:rPr>
          <w:lang w:bidi="fa-IR"/>
        </w:rPr>
      </w:pPr>
    </w:p>
    <w:p w:rsidR="009C1B7B" w:rsidRDefault="009C1B7B" w:rsidP="0094064A">
      <w:pPr>
        <w:ind w:left="540"/>
        <w:rPr>
          <w:lang w:bidi="fa-IR"/>
        </w:rPr>
      </w:pPr>
      <w:r>
        <w:rPr>
          <w:rFonts w:hint="cs"/>
          <w:noProof/>
          <w:lang w:bidi="fa-IR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1619250</wp:posOffset>
            </wp:positionH>
            <wp:positionV relativeFrom="paragraph">
              <wp:posOffset>40005</wp:posOffset>
            </wp:positionV>
            <wp:extent cx="3762375" cy="1171575"/>
            <wp:effectExtent l="0" t="0" r="952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itics-standardized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1B7B" w:rsidRDefault="009C1B7B" w:rsidP="0094064A">
      <w:pPr>
        <w:ind w:left="540"/>
        <w:rPr>
          <w:lang w:bidi="fa-IR"/>
        </w:rPr>
      </w:pPr>
    </w:p>
    <w:p w:rsidR="009C1B7B" w:rsidRDefault="009C1B7B" w:rsidP="0094064A">
      <w:pPr>
        <w:ind w:left="540"/>
        <w:rPr>
          <w:lang w:bidi="fa-IR"/>
        </w:rPr>
      </w:pPr>
    </w:p>
    <w:p w:rsidR="009C1B7B" w:rsidRDefault="009C1B7B" w:rsidP="0094064A">
      <w:pPr>
        <w:ind w:left="540"/>
        <w:rPr>
          <w:lang w:bidi="fa-IR"/>
        </w:rPr>
      </w:pPr>
    </w:p>
    <w:p w:rsidR="009C1B7B" w:rsidRDefault="009C1B7B" w:rsidP="0094064A">
      <w:pPr>
        <w:ind w:left="540"/>
        <w:rPr>
          <w:lang w:bidi="fa-IR"/>
        </w:rPr>
      </w:pPr>
    </w:p>
    <w:p w:rsidR="005C5421" w:rsidRDefault="005C5421" w:rsidP="005C5421">
      <w:pPr>
        <w:ind w:left="540"/>
        <w:jc w:val="center"/>
        <w:rPr>
          <w:lang w:bidi="fa-IR"/>
        </w:rPr>
      </w:pPr>
    </w:p>
    <w:p w:rsidR="009C1B7B" w:rsidRDefault="009C1B7B" w:rsidP="005C5421">
      <w:pPr>
        <w:ind w:left="540"/>
        <w:jc w:val="both"/>
        <w:rPr>
          <w:lang w:bidi="fa-IR"/>
        </w:rPr>
      </w:pPr>
      <w:r>
        <w:rPr>
          <w:lang w:bidi="fa-IR"/>
        </w:rPr>
        <w:t>Again</w:t>
      </w:r>
      <w:r w:rsidR="0036404E">
        <w:rPr>
          <w:lang w:bidi="fa-IR"/>
        </w:rPr>
        <w:t>,</w:t>
      </w:r>
      <w:r>
        <w:rPr>
          <w:lang w:bidi="fa-IR"/>
        </w:rPr>
        <w:t xml:space="preserve"> we can calculate coefficients,</w:t>
      </w:r>
      <w:r w:rsidR="0036404E">
        <w:rPr>
          <w:lang w:bidi="fa-IR"/>
        </w:rPr>
        <w:t xml:space="preserve"> the</w:t>
      </w:r>
      <w:r>
        <w:rPr>
          <w:lang w:bidi="fa-IR"/>
        </w:rPr>
        <w:t xml:space="preserve"> intercept</w:t>
      </w:r>
      <w:r w:rsidR="0036404E">
        <w:rPr>
          <w:lang w:bidi="fa-IR"/>
        </w:rPr>
        <w:t>,</w:t>
      </w:r>
      <w:r>
        <w:rPr>
          <w:lang w:bidi="fa-IR"/>
        </w:rPr>
        <w:t xml:space="preserve"> and the predictions. Since the process </w:t>
      </w:r>
      <w:r w:rsidR="0036404E">
        <w:rPr>
          <w:lang w:bidi="fa-IR"/>
        </w:rPr>
        <w:t>is</w:t>
      </w:r>
      <w:r>
        <w:rPr>
          <w:lang w:bidi="fa-IR"/>
        </w:rPr>
        <w:t xml:space="preserve"> the same except </w:t>
      </w:r>
      <w:r w:rsidR="0036404E">
        <w:rPr>
          <w:lang w:bidi="fa-IR"/>
        </w:rPr>
        <w:t xml:space="preserve">for a </w:t>
      </w:r>
      <w:r>
        <w:rPr>
          <w:lang w:bidi="fa-IR"/>
        </w:rPr>
        <w:t>few numerical changes, I didn’t do the calculations here again</w:t>
      </w:r>
      <w:r w:rsidR="0036404E">
        <w:rPr>
          <w:lang w:bidi="fa-IR"/>
        </w:rPr>
        <w:t>,</w:t>
      </w:r>
      <w:r w:rsidR="002639C0">
        <w:rPr>
          <w:lang w:bidi="fa-IR"/>
        </w:rPr>
        <w:t xml:space="preserve"> but we can see the results as Python has done it.</w:t>
      </w:r>
    </w:p>
    <w:p w:rsidR="002639C0" w:rsidRDefault="002639C0" w:rsidP="00026D5B">
      <w:pPr>
        <w:ind w:left="540"/>
        <w:jc w:val="both"/>
        <w:rPr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01910DBE">
            <wp:simplePos x="0" y="0"/>
            <wp:positionH relativeFrom="margin">
              <wp:align>right</wp:align>
            </wp:positionH>
            <wp:positionV relativeFrom="paragraph">
              <wp:posOffset>87630</wp:posOffset>
            </wp:positionV>
            <wp:extent cx="2085975" cy="6482080"/>
            <wp:effectExtent l="0" t="0" r="952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fa-IR"/>
        </w:rPr>
        <w:t>(the full results will be sent to the examiner by email)</w:t>
      </w:r>
    </w:p>
    <w:p w:rsidR="006332E6" w:rsidRDefault="006332E6" w:rsidP="00026D5B">
      <w:pPr>
        <w:ind w:left="540"/>
        <w:jc w:val="both"/>
        <w:rPr>
          <w:lang w:bidi="fa-IR"/>
        </w:rPr>
      </w:pPr>
    </w:p>
    <w:p w:rsidR="006332E6" w:rsidRDefault="006332E6" w:rsidP="00026D5B">
      <w:pPr>
        <w:ind w:left="540"/>
        <w:jc w:val="both"/>
        <w:rPr>
          <w:lang w:bidi="fa-IR"/>
        </w:rPr>
      </w:pPr>
    </w:p>
    <w:p w:rsidR="006332E6" w:rsidRDefault="006332E6" w:rsidP="00026D5B">
      <w:pPr>
        <w:ind w:left="540"/>
        <w:jc w:val="both"/>
        <w:rPr>
          <w:lang w:bidi="fa-IR"/>
        </w:rPr>
      </w:pPr>
    </w:p>
    <w:p w:rsidR="006332E6" w:rsidRDefault="006332E6" w:rsidP="00026D5B">
      <w:pPr>
        <w:ind w:left="540"/>
        <w:jc w:val="both"/>
        <w:rPr>
          <w:lang w:bidi="fa-IR"/>
        </w:rPr>
      </w:pPr>
    </w:p>
    <w:p w:rsidR="009C1B7B" w:rsidRDefault="009C1B7B" w:rsidP="0094064A">
      <w:pPr>
        <w:ind w:left="540"/>
        <w:rPr>
          <w:lang w:bidi="fa-IR"/>
        </w:rPr>
      </w:pPr>
    </w:p>
    <w:p w:rsidR="002639C0" w:rsidRDefault="002639C0" w:rsidP="0094064A">
      <w:pPr>
        <w:ind w:left="540"/>
        <w:rPr>
          <w:lang w:bidi="fa-IR"/>
        </w:rPr>
      </w:pPr>
    </w:p>
    <w:p w:rsidR="002639C0" w:rsidRDefault="002639C0" w:rsidP="0094064A">
      <w:pPr>
        <w:ind w:left="540"/>
        <w:rPr>
          <w:lang w:bidi="fa-IR"/>
        </w:rPr>
      </w:pPr>
    </w:p>
    <w:p w:rsidR="002639C0" w:rsidRDefault="002639C0" w:rsidP="0094064A">
      <w:pPr>
        <w:ind w:left="540"/>
        <w:rPr>
          <w:lang w:bidi="fa-IR"/>
        </w:rPr>
      </w:pPr>
    </w:p>
    <w:p w:rsidR="002639C0" w:rsidRDefault="002639C0" w:rsidP="0094064A">
      <w:pPr>
        <w:ind w:left="540"/>
        <w:rPr>
          <w:lang w:bidi="fa-IR"/>
        </w:rPr>
      </w:pPr>
    </w:p>
    <w:p w:rsidR="002639C0" w:rsidRDefault="002639C0" w:rsidP="0094064A">
      <w:pPr>
        <w:ind w:left="540"/>
        <w:rPr>
          <w:lang w:bidi="fa-IR"/>
        </w:rPr>
      </w:pPr>
    </w:p>
    <w:p w:rsidR="002639C0" w:rsidRDefault="002639C0" w:rsidP="002639C0">
      <w:pPr>
        <w:rPr>
          <w:lang w:bidi="fa-IR"/>
        </w:rPr>
      </w:pPr>
    </w:p>
    <w:p w:rsidR="002639C0" w:rsidRDefault="002639C0" w:rsidP="002639C0">
      <w:pPr>
        <w:rPr>
          <w:lang w:bidi="fa-IR"/>
        </w:rPr>
      </w:pPr>
    </w:p>
    <w:p w:rsidR="002639C0" w:rsidRDefault="002639C0" w:rsidP="002639C0">
      <w:pPr>
        <w:rPr>
          <w:lang w:bidi="fa-IR"/>
        </w:rPr>
      </w:pPr>
    </w:p>
    <w:p w:rsidR="002639C0" w:rsidRDefault="002639C0" w:rsidP="002639C0">
      <w:pPr>
        <w:rPr>
          <w:lang w:bidi="fa-IR"/>
        </w:rPr>
      </w:pPr>
    </w:p>
    <w:p w:rsidR="002639C0" w:rsidRDefault="002639C0" w:rsidP="002639C0">
      <w:pPr>
        <w:rPr>
          <w:lang w:bidi="fa-IR"/>
        </w:rPr>
      </w:pPr>
    </w:p>
    <w:p w:rsidR="002639C0" w:rsidRDefault="002639C0" w:rsidP="002639C0">
      <w:pPr>
        <w:rPr>
          <w:lang w:bidi="fa-IR"/>
        </w:rPr>
      </w:pPr>
    </w:p>
    <w:p w:rsidR="002639C0" w:rsidRDefault="002639C0" w:rsidP="002639C0">
      <w:pPr>
        <w:rPr>
          <w:lang w:bidi="fa-IR"/>
        </w:rPr>
      </w:pPr>
    </w:p>
    <w:p w:rsidR="002639C0" w:rsidRDefault="002639C0" w:rsidP="002639C0">
      <w:pPr>
        <w:rPr>
          <w:lang w:bidi="fa-IR"/>
        </w:rPr>
      </w:pPr>
    </w:p>
    <w:p w:rsidR="002639C0" w:rsidRDefault="002639C0" w:rsidP="002639C0">
      <w:pPr>
        <w:rPr>
          <w:lang w:bidi="fa-IR"/>
        </w:rPr>
      </w:pPr>
    </w:p>
    <w:p w:rsidR="002639C0" w:rsidRDefault="002639C0" w:rsidP="002639C0">
      <w:pPr>
        <w:rPr>
          <w:lang w:bidi="fa-IR"/>
        </w:rPr>
      </w:pPr>
    </w:p>
    <w:p w:rsidR="002639C0" w:rsidRDefault="002639C0" w:rsidP="002639C0">
      <w:pPr>
        <w:rPr>
          <w:lang w:bidi="fa-IR"/>
        </w:rPr>
      </w:pPr>
    </w:p>
    <w:p w:rsidR="002639C0" w:rsidRDefault="002639C0" w:rsidP="002639C0">
      <w:pPr>
        <w:rPr>
          <w:lang w:bidi="fa-IR"/>
        </w:rPr>
      </w:pPr>
    </w:p>
    <w:p w:rsidR="00531E6A" w:rsidRDefault="00531E6A" w:rsidP="002639C0">
      <w:pPr>
        <w:rPr>
          <w:lang w:bidi="fa-IR"/>
        </w:rPr>
      </w:pPr>
    </w:p>
    <w:p w:rsidR="002639C0" w:rsidRDefault="002639C0" w:rsidP="002639C0">
      <w:pPr>
        <w:rPr>
          <w:lang w:bidi="fa-IR"/>
        </w:rPr>
      </w:pPr>
    </w:p>
    <w:p w:rsidR="002639C0" w:rsidRDefault="002639C0" w:rsidP="002639C0">
      <w:pPr>
        <w:ind w:left="-90" w:hanging="180"/>
        <w:jc w:val="center"/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Column “real churn” is the reality and “prediction” is how the model has predicted it </w:t>
      </w:r>
      <w:r w:rsidRPr="00C24CB1">
        <w:rPr>
          <w:i/>
          <w:iCs/>
          <w:color w:val="0070C0"/>
          <w:sz w:val="20"/>
          <w:szCs w:val="20"/>
        </w:rPr>
        <w:sym w:font="Wingdings" w:char="F0E8"/>
      </w:r>
    </w:p>
    <w:p w:rsidR="002639C0" w:rsidRDefault="002639C0" w:rsidP="0094064A">
      <w:pPr>
        <w:ind w:left="540"/>
        <w:rPr>
          <w:lang w:bidi="fa-IR"/>
        </w:rPr>
      </w:pPr>
    </w:p>
    <w:p w:rsidR="002639C0" w:rsidRDefault="002639C0" w:rsidP="0094064A">
      <w:pPr>
        <w:ind w:left="540"/>
        <w:rPr>
          <w:lang w:bidi="fa-IR"/>
        </w:rPr>
      </w:pPr>
    </w:p>
    <w:p w:rsidR="002639C0" w:rsidRDefault="002639C0" w:rsidP="0094064A">
      <w:pPr>
        <w:ind w:left="540"/>
        <w:rPr>
          <w:lang w:bidi="fa-IR"/>
        </w:rPr>
      </w:pPr>
    </w:p>
    <w:p w:rsidR="002639C0" w:rsidRDefault="002639C0" w:rsidP="0094064A">
      <w:pPr>
        <w:ind w:left="540"/>
        <w:rPr>
          <w:lang w:bidi="fa-IR"/>
        </w:rPr>
      </w:pPr>
    </w:p>
    <w:p w:rsidR="002639C0" w:rsidRDefault="002639C0" w:rsidP="0094064A">
      <w:pPr>
        <w:ind w:left="540"/>
        <w:rPr>
          <w:lang w:bidi="fa-IR"/>
        </w:rPr>
      </w:pPr>
    </w:p>
    <w:p w:rsidR="002639C0" w:rsidRDefault="002639C0" w:rsidP="0094064A">
      <w:pPr>
        <w:ind w:left="540"/>
        <w:rPr>
          <w:lang w:bidi="fa-IR"/>
        </w:rPr>
      </w:pPr>
    </w:p>
    <w:p w:rsidR="005C5421" w:rsidRDefault="005C5421" w:rsidP="0094064A">
      <w:pPr>
        <w:ind w:left="540"/>
        <w:rPr>
          <w:lang w:bidi="fa-IR"/>
        </w:rPr>
      </w:pPr>
    </w:p>
    <w:p w:rsidR="009C1B7B" w:rsidRPr="009C1B7B" w:rsidRDefault="009C1B7B" w:rsidP="009C1B7B">
      <w:pPr>
        <w:shd w:val="clear" w:color="auto" w:fill="D0AE72" w:themeFill="background2" w:themeFillShade="BF"/>
        <w:ind w:left="720" w:hanging="90"/>
        <w:jc w:val="center"/>
        <w:rPr>
          <w:color w:val="FFFFFF" w:themeColor="background1"/>
        </w:rPr>
      </w:pPr>
      <w:r>
        <w:rPr>
          <w:color w:val="FFFFFF" w:themeColor="background1"/>
        </w:rPr>
        <w:lastRenderedPageBreak/>
        <w:t>K-NEAREST NEIGHBORS M</w:t>
      </w:r>
      <w:r w:rsidR="00A309C6">
        <w:rPr>
          <w:color w:val="FFFFFF" w:themeColor="background1"/>
        </w:rPr>
        <w:t>ODEL</w:t>
      </w:r>
    </w:p>
    <w:p w:rsidR="009C1B7B" w:rsidRDefault="009C1B7B" w:rsidP="005B547C">
      <w:pPr>
        <w:ind w:left="540"/>
        <w:jc w:val="both"/>
        <w:rPr>
          <w:lang w:bidi="fa-IR"/>
        </w:rPr>
      </w:pPr>
      <w:r>
        <w:rPr>
          <w:lang w:bidi="fa-IR"/>
        </w:rPr>
        <w:t xml:space="preserve">I tried to use this algorithm for the same </w:t>
      </w:r>
      <w:proofErr w:type="spellStart"/>
      <w:r>
        <w:rPr>
          <w:lang w:bidi="fa-IR"/>
        </w:rPr>
        <w:t>dataframe</w:t>
      </w:r>
      <w:proofErr w:type="spellEnd"/>
      <w:r>
        <w:rPr>
          <w:lang w:bidi="fa-IR"/>
        </w:rPr>
        <w:t xml:space="preserve"> to see if we can make any improvement. For this method we will have to use the same cleaned standardized dataset and the script is slightly different from Logistic Regression. </w:t>
      </w:r>
    </w:p>
    <w:p w:rsidR="009C1B7B" w:rsidRDefault="009C1B7B" w:rsidP="005B547C">
      <w:pPr>
        <w:ind w:left="540"/>
        <w:jc w:val="both"/>
        <w:rPr>
          <w:lang w:bidi="fa-IR"/>
        </w:rPr>
      </w:pPr>
      <w:r>
        <w:rPr>
          <w:lang w:bidi="fa-IR"/>
        </w:rPr>
        <w:t>Since we need to have K neighbors, we need to find the best K that minimizes the errors. In order to do this</w:t>
      </w:r>
      <w:r w:rsidR="0036404E">
        <w:rPr>
          <w:lang w:bidi="fa-IR"/>
        </w:rPr>
        <w:t>,</w:t>
      </w:r>
      <w:r>
        <w:rPr>
          <w:lang w:bidi="fa-IR"/>
        </w:rPr>
        <w:t xml:space="preserve"> we start from a specific K for example 1, and then we loop through different K values to see which one will have less error (</w:t>
      </w:r>
      <w:r w:rsidR="005B547C">
        <w:rPr>
          <w:lang w:bidi="fa-IR"/>
        </w:rPr>
        <w:t>real values – predictions)</w:t>
      </w:r>
      <w:r w:rsidR="0036404E">
        <w:rPr>
          <w:lang w:bidi="fa-IR"/>
        </w:rPr>
        <w:t>.</w:t>
      </w:r>
    </w:p>
    <w:p w:rsidR="005B547C" w:rsidRDefault="005B547C" w:rsidP="005B547C">
      <w:pPr>
        <w:ind w:left="540"/>
        <w:jc w:val="both"/>
        <w:rPr>
          <w:lang w:bidi="fa-IR"/>
        </w:rPr>
      </w:pPr>
      <w:r>
        <w:rPr>
          <w:lang w:bidi="fa-IR"/>
        </w:rPr>
        <w:t>Here is the outcome:</w:t>
      </w:r>
    </w:p>
    <w:p w:rsidR="005B547C" w:rsidRDefault="005C5421" w:rsidP="0094064A">
      <w:pPr>
        <w:ind w:left="540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299720</wp:posOffset>
            </wp:positionV>
            <wp:extent cx="6629400" cy="2070100"/>
            <wp:effectExtent l="0" t="0" r="0" b="635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nn-error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547C" w:rsidRDefault="005B547C" w:rsidP="005B547C">
      <w:pPr>
        <w:rPr>
          <w:lang w:bidi="fa-IR"/>
        </w:rPr>
      </w:pPr>
    </w:p>
    <w:p w:rsidR="005B547C" w:rsidRDefault="005B547C" w:rsidP="005B547C">
      <w:pPr>
        <w:rPr>
          <w:lang w:bidi="fa-IR"/>
        </w:rPr>
      </w:pPr>
      <w:r>
        <w:rPr>
          <w:lang w:bidi="fa-IR"/>
        </w:rPr>
        <w:t xml:space="preserve">       As we can see, the minimum error happens at K=14.  </w:t>
      </w:r>
    </w:p>
    <w:p w:rsidR="005B547C" w:rsidRDefault="005B547C" w:rsidP="005B547C">
      <w:pPr>
        <w:rPr>
          <w:lang w:bidi="fa-IR"/>
        </w:rPr>
      </w:pPr>
      <w:r>
        <w:rPr>
          <w:lang w:bidi="fa-IR"/>
        </w:rPr>
        <w:t xml:space="preserve">      K=14 can improve the model’s precision from 0.88 for K=1 to 91% for K=14</w:t>
      </w:r>
    </w:p>
    <w:p w:rsidR="005B547C" w:rsidRDefault="005B547C" w:rsidP="005B547C">
      <w:pPr>
        <w:rPr>
          <w:lang w:bidi="fa-IR"/>
        </w:rPr>
      </w:pPr>
    </w:p>
    <w:p w:rsidR="005B547C" w:rsidRDefault="005B547C" w:rsidP="005B547C">
      <w:pPr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1638300</wp:posOffset>
            </wp:positionH>
            <wp:positionV relativeFrom="paragraph">
              <wp:posOffset>196215</wp:posOffset>
            </wp:positionV>
            <wp:extent cx="3943350" cy="9906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nn-k0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547C" w:rsidRDefault="005B547C" w:rsidP="005B547C">
      <w:pPr>
        <w:rPr>
          <w:lang w:bidi="fa-IR"/>
        </w:rPr>
      </w:pPr>
    </w:p>
    <w:p w:rsidR="005B547C" w:rsidRDefault="005B547C" w:rsidP="005B547C">
      <w:pPr>
        <w:rPr>
          <w:lang w:bidi="fa-IR"/>
        </w:rPr>
      </w:pPr>
    </w:p>
    <w:p w:rsidR="005B547C" w:rsidRDefault="005B547C" w:rsidP="005B547C">
      <w:pPr>
        <w:rPr>
          <w:lang w:bidi="fa-IR"/>
        </w:rPr>
      </w:pPr>
    </w:p>
    <w:p w:rsidR="005B547C" w:rsidRDefault="005B547C" w:rsidP="005B547C">
      <w:pPr>
        <w:rPr>
          <w:lang w:bidi="fa-IR"/>
        </w:rPr>
      </w:pPr>
    </w:p>
    <w:p w:rsidR="005B547C" w:rsidRDefault="005B547C" w:rsidP="005B547C">
      <w:pPr>
        <w:jc w:val="center"/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Precision when K=1</w:t>
      </w:r>
    </w:p>
    <w:p w:rsidR="005B547C" w:rsidRDefault="005B547C" w:rsidP="005B547C">
      <w:pPr>
        <w:jc w:val="center"/>
        <w:rPr>
          <w:lang w:bidi="fa-IR"/>
        </w:rPr>
      </w:pPr>
    </w:p>
    <w:p w:rsidR="005B547C" w:rsidRDefault="005B547C" w:rsidP="005B547C">
      <w:pPr>
        <w:jc w:val="center"/>
        <w:rPr>
          <w:lang w:bidi="fa-IR"/>
        </w:rPr>
      </w:pPr>
    </w:p>
    <w:p w:rsidR="005B547C" w:rsidRDefault="00284F7B" w:rsidP="005B547C">
      <w:pPr>
        <w:jc w:val="center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1546225</wp:posOffset>
            </wp:positionH>
            <wp:positionV relativeFrom="paragraph">
              <wp:posOffset>80645</wp:posOffset>
            </wp:positionV>
            <wp:extent cx="3857625" cy="1070610"/>
            <wp:effectExtent l="0" t="0" r="952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nn-k14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547C" w:rsidRDefault="005B547C" w:rsidP="005B547C">
      <w:pPr>
        <w:jc w:val="center"/>
        <w:rPr>
          <w:lang w:bidi="fa-IR"/>
        </w:rPr>
      </w:pPr>
    </w:p>
    <w:p w:rsidR="005B547C" w:rsidRDefault="005B547C" w:rsidP="005B547C">
      <w:pPr>
        <w:jc w:val="center"/>
        <w:rPr>
          <w:i/>
          <w:iCs/>
          <w:color w:val="0070C0"/>
          <w:sz w:val="20"/>
          <w:szCs w:val="20"/>
        </w:rPr>
      </w:pPr>
    </w:p>
    <w:p w:rsidR="005B547C" w:rsidRDefault="005B547C" w:rsidP="005B547C">
      <w:pPr>
        <w:jc w:val="center"/>
        <w:rPr>
          <w:i/>
          <w:iCs/>
          <w:color w:val="0070C0"/>
          <w:sz w:val="20"/>
          <w:szCs w:val="20"/>
        </w:rPr>
      </w:pPr>
    </w:p>
    <w:p w:rsidR="00A5705E" w:rsidRDefault="00A5705E" w:rsidP="005B547C">
      <w:pPr>
        <w:jc w:val="center"/>
        <w:rPr>
          <w:i/>
          <w:iCs/>
          <w:color w:val="0070C0"/>
          <w:sz w:val="20"/>
          <w:szCs w:val="20"/>
        </w:rPr>
      </w:pPr>
    </w:p>
    <w:p w:rsidR="005B547C" w:rsidRDefault="005B547C" w:rsidP="005B547C">
      <w:pPr>
        <w:jc w:val="center"/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lastRenderedPageBreak/>
        <w:t>Precision when K=14</w:t>
      </w:r>
    </w:p>
    <w:p w:rsidR="005B547C" w:rsidRDefault="002639C0" w:rsidP="005B547C">
      <w:pPr>
        <w:jc w:val="center"/>
        <w:rPr>
          <w:i/>
          <w:iCs/>
          <w:color w:val="0070C0"/>
          <w:sz w:val="20"/>
          <w:szCs w:val="20"/>
        </w:rPr>
      </w:pPr>
      <w:r>
        <w:rPr>
          <w:i/>
          <w:iCs/>
          <w:noProof/>
          <w:color w:val="0070C0"/>
          <w:sz w:val="20"/>
          <w:szCs w:val="2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25980" cy="6515100"/>
            <wp:effectExtent l="0" t="0" r="762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andom-knn-screenshot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39C0" w:rsidRPr="002639C0" w:rsidRDefault="002639C0" w:rsidP="002639C0">
      <w:pPr>
        <w:ind w:left="720"/>
        <w:rPr>
          <w:sz w:val="20"/>
          <w:szCs w:val="20"/>
        </w:rPr>
      </w:pPr>
      <w:r w:rsidRPr="002639C0">
        <w:rPr>
          <w:sz w:val="20"/>
          <w:szCs w:val="20"/>
        </w:rPr>
        <w:t>Here is the screenshot of the final results calculated with KNN algorithm.</w:t>
      </w:r>
    </w:p>
    <w:p w:rsidR="002639C0" w:rsidRPr="002639C0" w:rsidRDefault="002639C0" w:rsidP="002639C0">
      <w:pPr>
        <w:ind w:left="720"/>
        <w:rPr>
          <w:sz w:val="20"/>
          <w:szCs w:val="20"/>
        </w:rPr>
      </w:pPr>
      <w:r w:rsidRPr="002639C0">
        <w:rPr>
          <w:sz w:val="20"/>
          <w:szCs w:val="20"/>
        </w:rPr>
        <w:t xml:space="preserve">The full results will be submitted by email. </w:t>
      </w:r>
    </w:p>
    <w:p w:rsidR="002639C0" w:rsidRDefault="002639C0" w:rsidP="005B547C">
      <w:pPr>
        <w:jc w:val="center"/>
        <w:rPr>
          <w:i/>
          <w:iCs/>
          <w:color w:val="0070C0"/>
          <w:sz w:val="20"/>
          <w:szCs w:val="20"/>
        </w:rPr>
      </w:pPr>
    </w:p>
    <w:p w:rsidR="002639C0" w:rsidRDefault="002639C0" w:rsidP="005B547C">
      <w:pPr>
        <w:jc w:val="center"/>
        <w:rPr>
          <w:i/>
          <w:iCs/>
          <w:color w:val="0070C0"/>
          <w:sz w:val="20"/>
          <w:szCs w:val="20"/>
        </w:rPr>
      </w:pPr>
    </w:p>
    <w:p w:rsidR="002639C0" w:rsidRDefault="002639C0" w:rsidP="005B547C">
      <w:pPr>
        <w:jc w:val="center"/>
        <w:rPr>
          <w:i/>
          <w:iCs/>
          <w:color w:val="0070C0"/>
          <w:sz w:val="20"/>
          <w:szCs w:val="20"/>
        </w:rPr>
      </w:pPr>
    </w:p>
    <w:p w:rsidR="002639C0" w:rsidRDefault="002639C0" w:rsidP="005B547C">
      <w:pPr>
        <w:jc w:val="center"/>
        <w:rPr>
          <w:i/>
          <w:iCs/>
          <w:color w:val="0070C0"/>
          <w:sz w:val="20"/>
          <w:szCs w:val="20"/>
        </w:rPr>
      </w:pPr>
    </w:p>
    <w:p w:rsidR="002639C0" w:rsidRDefault="002639C0" w:rsidP="005B547C">
      <w:pPr>
        <w:jc w:val="center"/>
        <w:rPr>
          <w:i/>
          <w:iCs/>
          <w:color w:val="0070C0"/>
          <w:sz w:val="20"/>
          <w:szCs w:val="20"/>
        </w:rPr>
      </w:pPr>
    </w:p>
    <w:p w:rsidR="002639C0" w:rsidRDefault="002639C0" w:rsidP="005B547C">
      <w:pPr>
        <w:jc w:val="center"/>
        <w:rPr>
          <w:i/>
          <w:iCs/>
          <w:color w:val="0070C0"/>
          <w:sz w:val="20"/>
          <w:szCs w:val="20"/>
        </w:rPr>
      </w:pPr>
    </w:p>
    <w:p w:rsidR="002639C0" w:rsidRDefault="002639C0" w:rsidP="005B547C">
      <w:pPr>
        <w:jc w:val="center"/>
        <w:rPr>
          <w:i/>
          <w:iCs/>
          <w:color w:val="0070C0"/>
          <w:sz w:val="20"/>
          <w:szCs w:val="20"/>
        </w:rPr>
      </w:pPr>
    </w:p>
    <w:p w:rsidR="002639C0" w:rsidRDefault="002639C0" w:rsidP="005B547C">
      <w:pPr>
        <w:jc w:val="center"/>
        <w:rPr>
          <w:i/>
          <w:iCs/>
          <w:color w:val="0070C0"/>
          <w:sz w:val="20"/>
          <w:szCs w:val="20"/>
        </w:rPr>
      </w:pPr>
    </w:p>
    <w:p w:rsidR="002639C0" w:rsidRDefault="002639C0" w:rsidP="005B547C">
      <w:pPr>
        <w:jc w:val="center"/>
        <w:rPr>
          <w:i/>
          <w:iCs/>
          <w:color w:val="0070C0"/>
          <w:sz w:val="20"/>
          <w:szCs w:val="20"/>
        </w:rPr>
      </w:pPr>
    </w:p>
    <w:p w:rsidR="002639C0" w:rsidRDefault="002639C0" w:rsidP="005B547C">
      <w:pPr>
        <w:jc w:val="center"/>
        <w:rPr>
          <w:i/>
          <w:iCs/>
          <w:color w:val="0070C0"/>
          <w:sz w:val="20"/>
          <w:szCs w:val="20"/>
        </w:rPr>
      </w:pPr>
    </w:p>
    <w:p w:rsidR="002639C0" w:rsidRDefault="002639C0" w:rsidP="005B547C">
      <w:pPr>
        <w:jc w:val="center"/>
        <w:rPr>
          <w:i/>
          <w:iCs/>
          <w:color w:val="0070C0"/>
          <w:sz w:val="20"/>
          <w:szCs w:val="20"/>
        </w:rPr>
      </w:pPr>
    </w:p>
    <w:p w:rsidR="002639C0" w:rsidRDefault="002639C0" w:rsidP="005B547C">
      <w:pPr>
        <w:jc w:val="center"/>
        <w:rPr>
          <w:i/>
          <w:iCs/>
          <w:color w:val="0070C0"/>
          <w:sz w:val="20"/>
          <w:szCs w:val="20"/>
        </w:rPr>
      </w:pPr>
    </w:p>
    <w:p w:rsidR="002639C0" w:rsidRDefault="002639C0" w:rsidP="005B547C">
      <w:pPr>
        <w:jc w:val="center"/>
        <w:rPr>
          <w:i/>
          <w:iCs/>
          <w:color w:val="0070C0"/>
          <w:sz w:val="20"/>
          <w:szCs w:val="20"/>
        </w:rPr>
      </w:pPr>
    </w:p>
    <w:p w:rsidR="002639C0" w:rsidRDefault="002639C0" w:rsidP="005B547C">
      <w:pPr>
        <w:jc w:val="center"/>
        <w:rPr>
          <w:i/>
          <w:iCs/>
          <w:color w:val="0070C0"/>
          <w:sz w:val="20"/>
          <w:szCs w:val="20"/>
        </w:rPr>
      </w:pPr>
    </w:p>
    <w:p w:rsidR="002639C0" w:rsidRDefault="002639C0" w:rsidP="005B547C">
      <w:pPr>
        <w:jc w:val="center"/>
        <w:rPr>
          <w:i/>
          <w:iCs/>
          <w:color w:val="0070C0"/>
          <w:sz w:val="20"/>
          <w:szCs w:val="20"/>
        </w:rPr>
      </w:pPr>
    </w:p>
    <w:p w:rsidR="002639C0" w:rsidRDefault="002639C0" w:rsidP="005B547C">
      <w:pPr>
        <w:jc w:val="center"/>
        <w:rPr>
          <w:i/>
          <w:iCs/>
          <w:color w:val="0070C0"/>
          <w:sz w:val="20"/>
          <w:szCs w:val="20"/>
        </w:rPr>
      </w:pPr>
    </w:p>
    <w:p w:rsidR="002639C0" w:rsidRDefault="002639C0" w:rsidP="005B547C">
      <w:pPr>
        <w:jc w:val="center"/>
        <w:rPr>
          <w:i/>
          <w:iCs/>
          <w:color w:val="0070C0"/>
          <w:sz w:val="20"/>
          <w:szCs w:val="20"/>
        </w:rPr>
      </w:pPr>
    </w:p>
    <w:p w:rsidR="002639C0" w:rsidRDefault="002639C0" w:rsidP="005B547C">
      <w:pPr>
        <w:jc w:val="center"/>
        <w:rPr>
          <w:i/>
          <w:iCs/>
          <w:color w:val="0070C0"/>
          <w:sz w:val="20"/>
          <w:szCs w:val="20"/>
        </w:rPr>
      </w:pPr>
    </w:p>
    <w:p w:rsidR="002639C0" w:rsidRDefault="002639C0" w:rsidP="005B547C">
      <w:pPr>
        <w:jc w:val="center"/>
        <w:rPr>
          <w:i/>
          <w:iCs/>
          <w:color w:val="0070C0"/>
          <w:sz w:val="20"/>
          <w:szCs w:val="20"/>
        </w:rPr>
      </w:pPr>
    </w:p>
    <w:p w:rsidR="002639C0" w:rsidRDefault="002639C0" w:rsidP="005B547C">
      <w:pPr>
        <w:jc w:val="center"/>
        <w:rPr>
          <w:i/>
          <w:iCs/>
          <w:color w:val="0070C0"/>
          <w:sz w:val="20"/>
          <w:szCs w:val="20"/>
        </w:rPr>
      </w:pPr>
    </w:p>
    <w:p w:rsidR="002639C0" w:rsidRDefault="002639C0" w:rsidP="005B547C">
      <w:pPr>
        <w:jc w:val="center"/>
        <w:rPr>
          <w:i/>
          <w:iCs/>
          <w:color w:val="0070C0"/>
          <w:sz w:val="20"/>
          <w:szCs w:val="20"/>
        </w:rPr>
      </w:pPr>
    </w:p>
    <w:p w:rsidR="002639C0" w:rsidRDefault="002639C0" w:rsidP="005B547C">
      <w:pPr>
        <w:jc w:val="center"/>
        <w:rPr>
          <w:i/>
          <w:iCs/>
          <w:color w:val="0070C0"/>
          <w:sz w:val="20"/>
          <w:szCs w:val="20"/>
        </w:rPr>
      </w:pPr>
    </w:p>
    <w:p w:rsidR="002639C0" w:rsidRDefault="002639C0" w:rsidP="005B547C">
      <w:pPr>
        <w:jc w:val="center"/>
        <w:rPr>
          <w:i/>
          <w:iCs/>
          <w:color w:val="0070C0"/>
          <w:sz w:val="20"/>
          <w:szCs w:val="20"/>
        </w:rPr>
      </w:pPr>
    </w:p>
    <w:p w:rsidR="002639C0" w:rsidRDefault="002639C0" w:rsidP="005B547C">
      <w:pPr>
        <w:jc w:val="center"/>
        <w:rPr>
          <w:i/>
          <w:iCs/>
          <w:color w:val="0070C0"/>
          <w:sz w:val="20"/>
          <w:szCs w:val="20"/>
        </w:rPr>
      </w:pPr>
    </w:p>
    <w:p w:rsidR="002639C0" w:rsidRDefault="002639C0" w:rsidP="005B547C">
      <w:pPr>
        <w:jc w:val="center"/>
        <w:rPr>
          <w:i/>
          <w:iCs/>
          <w:color w:val="0070C0"/>
          <w:sz w:val="20"/>
          <w:szCs w:val="20"/>
        </w:rPr>
      </w:pPr>
    </w:p>
    <w:p w:rsidR="002639C0" w:rsidRDefault="002639C0" w:rsidP="005B547C">
      <w:pPr>
        <w:jc w:val="center"/>
        <w:rPr>
          <w:i/>
          <w:iCs/>
          <w:color w:val="0070C0"/>
          <w:sz w:val="20"/>
          <w:szCs w:val="20"/>
        </w:rPr>
      </w:pPr>
    </w:p>
    <w:p w:rsidR="002639C0" w:rsidRDefault="002639C0" w:rsidP="005B547C">
      <w:pPr>
        <w:jc w:val="center"/>
        <w:rPr>
          <w:i/>
          <w:iCs/>
          <w:color w:val="0070C0"/>
          <w:sz w:val="20"/>
          <w:szCs w:val="20"/>
        </w:rPr>
      </w:pPr>
    </w:p>
    <w:p w:rsidR="002639C0" w:rsidRDefault="002639C0" w:rsidP="005B547C">
      <w:pPr>
        <w:jc w:val="center"/>
        <w:rPr>
          <w:i/>
          <w:iCs/>
          <w:color w:val="0070C0"/>
          <w:sz w:val="20"/>
          <w:szCs w:val="20"/>
        </w:rPr>
      </w:pPr>
    </w:p>
    <w:p w:rsidR="002639C0" w:rsidRDefault="002639C0" w:rsidP="005B547C">
      <w:pPr>
        <w:jc w:val="center"/>
        <w:rPr>
          <w:i/>
          <w:iCs/>
          <w:color w:val="0070C0"/>
          <w:sz w:val="20"/>
          <w:szCs w:val="20"/>
        </w:rPr>
      </w:pPr>
    </w:p>
    <w:p w:rsidR="002639C0" w:rsidRDefault="002639C0" w:rsidP="005B547C">
      <w:pPr>
        <w:jc w:val="center"/>
        <w:rPr>
          <w:i/>
          <w:iCs/>
          <w:color w:val="0070C0"/>
          <w:sz w:val="20"/>
          <w:szCs w:val="20"/>
        </w:rPr>
      </w:pPr>
    </w:p>
    <w:p w:rsidR="002639C0" w:rsidRDefault="002639C0" w:rsidP="005B547C">
      <w:pPr>
        <w:jc w:val="center"/>
        <w:rPr>
          <w:i/>
          <w:iCs/>
          <w:color w:val="0070C0"/>
          <w:sz w:val="20"/>
          <w:szCs w:val="20"/>
        </w:rPr>
      </w:pPr>
    </w:p>
    <w:p w:rsidR="002639C0" w:rsidRDefault="002639C0" w:rsidP="005B547C">
      <w:pPr>
        <w:jc w:val="center"/>
        <w:rPr>
          <w:i/>
          <w:iCs/>
          <w:color w:val="0070C0"/>
          <w:sz w:val="20"/>
          <w:szCs w:val="20"/>
        </w:rPr>
      </w:pPr>
    </w:p>
    <w:p w:rsidR="0022367D" w:rsidRPr="009C1B7B" w:rsidRDefault="0022367D" w:rsidP="0022367D">
      <w:pPr>
        <w:shd w:val="clear" w:color="auto" w:fill="D0AE72" w:themeFill="background2" w:themeFillShade="BF"/>
        <w:ind w:left="720" w:hanging="90"/>
        <w:jc w:val="center"/>
        <w:rPr>
          <w:color w:val="FFFFFF" w:themeColor="background1"/>
        </w:rPr>
      </w:pPr>
      <w:r>
        <w:rPr>
          <w:color w:val="FFFFFF" w:themeColor="background1"/>
        </w:rPr>
        <w:t>RANDOM FOREST MODEL</w:t>
      </w:r>
    </w:p>
    <w:p w:rsidR="00A5705E" w:rsidRDefault="00A5705E" w:rsidP="0022367D">
      <w:pPr>
        <w:ind w:left="630"/>
        <w:rPr>
          <w:sz w:val="20"/>
          <w:szCs w:val="20"/>
        </w:rPr>
      </w:pPr>
      <w:r>
        <w:rPr>
          <w:sz w:val="20"/>
          <w:szCs w:val="20"/>
        </w:rPr>
        <w:t xml:space="preserve">Random Forest model is a great tool and normally works very well with large datasets. </w:t>
      </w:r>
    </w:p>
    <w:p w:rsidR="00A5705E" w:rsidRDefault="003229C0" w:rsidP="0022367D">
      <w:pPr>
        <w:ind w:left="630"/>
        <w:rPr>
          <w:sz w:val="20"/>
          <w:szCs w:val="20"/>
        </w:rPr>
      </w:pPr>
      <w:r>
        <w:rPr>
          <w:sz w:val="20"/>
          <w:szCs w:val="20"/>
        </w:rPr>
        <w:t xml:space="preserve">I used Random forest algorithm and </w:t>
      </w:r>
      <w:r w:rsidR="00AB6A52">
        <w:rPr>
          <w:sz w:val="20"/>
          <w:szCs w:val="20"/>
        </w:rPr>
        <w:t xml:space="preserve">used </w:t>
      </w:r>
      <w:r w:rsidR="00A5705E">
        <w:rPr>
          <w:sz w:val="20"/>
          <w:szCs w:val="20"/>
        </w:rPr>
        <w:t>the</w:t>
      </w:r>
      <w:r w:rsidR="00AB6A52">
        <w:rPr>
          <w:sz w:val="20"/>
          <w:szCs w:val="20"/>
        </w:rPr>
        <w:t xml:space="preserve"> cleaned dataset to evaluate. </w:t>
      </w:r>
    </w:p>
    <w:p w:rsidR="005B547C" w:rsidRDefault="00A5705E" w:rsidP="0022367D">
      <w:pPr>
        <w:ind w:left="630"/>
        <w:rPr>
          <w:sz w:val="20"/>
          <w:szCs w:val="20"/>
        </w:rPr>
      </w:pPr>
      <w:r>
        <w:rPr>
          <w:sz w:val="20"/>
          <w:szCs w:val="20"/>
        </w:rPr>
        <w:t>H</w:t>
      </w:r>
      <w:r w:rsidR="00AB6A52">
        <w:rPr>
          <w:sz w:val="20"/>
          <w:szCs w:val="20"/>
        </w:rPr>
        <w:t>ere is the result:</w:t>
      </w:r>
    </w:p>
    <w:p w:rsidR="00AB6A52" w:rsidRDefault="00AB6A52" w:rsidP="0022367D">
      <w:pPr>
        <w:ind w:left="63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4232275" cy="17907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ndom_forest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6A52" w:rsidRPr="003229C0" w:rsidRDefault="00AB6A52" w:rsidP="0022367D">
      <w:pPr>
        <w:ind w:left="630"/>
        <w:rPr>
          <w:sz w:val="20"/>
          <w:szCs w:val="20"/>
        </w:rPr>
      </w:pPr>
    </w:p>
    <w:p w:rsidR="005B547C" w:rsidRDefault="005B547C" w:rsidP="005B547C">
      <w:pPr>
        <w:jc w:val="center"/>
        <w:rPr>
          <w:i/>
          <w:iCs/>
          <w:color w:val="0070C0"/>
          <w:sz w:val="20"/>
          <w:szCs w:val="20"/>
        </w:rPr>
      </w:pPr>
    </w:p>
    <w:p w:rsidR="005B547C" w:rsidRDefault="005B547C" w:rsidP="005B547C">
      <w:pPr>
        <w:jc w:val="center"/>
        <w:rPr>
          <w:i/>
          <w:iCs/>
          <w:color w:val="0070C0"/>
          <w:sz w:val="20"/>
          <w:szCs w:val="20"/>
        </w:rPr>
      </w:pPr>
    </w:p>
    <w:p w:rsidR="005B547C" w:rsidRDefault="005B547C" w:rsidP="005B547C">
      <w:pPr>
        <w:jc w:val="center"/>
        <w:rPr>
          <w:i/>
          <w:iCs/>
          <w:color w:val="0070C0"/>
          <w:sz w:val="20"/>
          <w:szCs w:val="20"/>
        </w:rPr>
      </w:pPr>
    </w:p>
    <w:p w:rsidR="005B547C" w:rsidRDefault="005B547C" w:rsidP="005B547C">
      <w:pPr>
        <w:jc w:val="center"/>
        <w:rPr>
          <w:lang w:bidi="fa-IR"/>
        </w:rPr>
      </w:pPr>
    </w:p>
    <w:p w:rsidR="00AB6A52" w:rsidRDefault="00AB6A52" w:rsidP="005B547C">
      <w:pPr>
        <w:jc w:val="center"/>
        <w:rPr>
          <w:lang w:bidi="fa-IR"/>
        </w:rPr>
      </w:pPr>
    </w:p>
    <w:p w:rsidR="00AB6A52" w:rsidRDefault="00AB6A52" w:rsidP="005B547C">
      <w:pPr>
        <w:jc w:val="center"/>
        <w:rPr>
          <w:lang w:bidi="fa-IR"/>
        </w:rPr>
      </w:pPr>
    </w:p>
    <w:p w:rsidR="00AB6A52" w:rsidRDefault="00AB6A52" w:rsidP="005B547C">
      <w:pPr>
        <w:jc w:val="center"/>
        <w:rPr>
          <w:lang w:bidi="fa-IR"/>
        </w:rPr>
      </w:pPr>
    </w:p>
    <w:p w:rsidR="00AB6A52" w:rsidRDefault="00AB6A52" w:rsidP="00AB6A52">
      <w:pPr>
        <w:ind w:left="720" w:hanging="90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1019175</wp:posOffset>
            </wp:positionH>
            <wp:positionV relativeFrom="paragraph">
              <wp:posOffset>85090</wp:posOffset>
            </wp:positionV>
            <wp:extent cx="4953000" cy="1098550"/>
            <wp:effectExtent l="0" t="0" r="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andom-forest-brief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6A52" w:rsidRDefault="00AB6A52" w:rsidP="00AB6A52">
      <w:pPr>
        <w:ind w:left="720" w:hanging="90"/>
        <w:rPr>
          <w:lang w:bidi="fa-IR"/>
        </w:rPr>
      </w:pPr>
    </w:p>
    <w:p w:rsidR="00AB6A52" w:rsidRDefault="00AB6A52" w:rsidP="00AB6A52">
      <w:pPr>
        <w:ind w:left="720" w:hanging="90"/>
        <w:rPr>
          <w:lang w:bidi="fa-IR"/>
        </w:rPr>
      </w:pPr>
    </w:p>
    <w:p w:rsidR="00AB6A52" w:rsidRDefault="00AB6A52" w:rsidP="00AB6A52">
      <w:pPr>
        <w:ind w:left="720" w:hanging="90"/>
        <w:rPr>
          <w:lang w:bidi="fa-IR"/>
        </w:rPr>
      </w:pPr>
    </w:p>
    <w:p w:rsidR="00AB6A52" w:rsidRDefault="00AB6A52" w:rsidP="00AB6A52">
      <w:pPr>
        <w:ind w:left="720" w:hanging="90"/>
        <w:rPr>
          <w:lang w:bidi="fa-IR"/>
        </w:rPr>
      </w:pPr>
    </w:p>
    <w:p w:rsidR="00AB6A52" w:rsidRDefault="00AB6A52" w:rsidP="00AB6A52">
      <w:pPr>
        <w:ind w:left="720" w:hanging="90"/>
        <w:rPr>
          <w:lang w:bidi="fa-IR"/>
        </w:rPr>
      </w:pPr>
    </w:p>
    <w:p w:rsidR="00AB6A52" w:rsidRDefault="00AB6A52" w:rsidP="00AB6A52">
      <w:pPr>
        <w:ind w:left="720" w:hanging="90"/>
        <w:rPr>
          <w:lang w:bidi="fa-IR"/>
        </w:rPr>
      </w:pPr>
      <w:r>
        <w:rPr>
          <w:lang w:bidi="fa-IR"/>
        </w:rPr>
        <w:t xml:space="preserve">As we can see this model </w:t>
      </w:r>
      <w:r w:rsidR="0036404E">
        <w:rPr>
          <w:lang w:bidi="fa-IR"/>
        </w:rPr>
        <w:t>is able to</w:t>
      </w:r>
      <w:r>
        <w:rPr>
          <w:lang w:bidi="fa-IR"/>
        </w:rPr>
        <w:t xml:space="preserve">: </w:t>
      </w:r>
    </w:p>
    <w:p w:rsidR="00AB6A52" w:rsidRDefault="00AB6A52" w:rsidP="00AB6A52">
      <w:pPr>
        <w:pStyle w:val="ListParagraph"/>
        <w:numPr>
          <w:ilvl w:val="0"/>
          <w:numId w:val="19"/>
        </w:numPr>
        <w:rPr>
          <w:lang w:bidi="fa-IR"/>
        </w:rPr>
      </w:pPr>
      <w:r>
        <w:rPr>
          <w:lang w:bidi="fa-IR"/>
        </w:rPr>
        <w:t>Predict 3</w:t>
      </w:r>
      <w:r w:rsidR="0036404E">
        <w:rPr>
          <w:lang w:bidi="fa-IR"/>
        </w:rPr>
        <w:t>,</w:t>
      </w:r>
      <w:r>
        <w:rPr>
          <w:lang w:bidi="fa-IR"/>
        </w:rPr>
        <w:t>028 “Closed” cases out of 3</w:t>
      </w:r>
      <w:r w:rsidR="0036404E">
        <w:rPr>
          <w:lang w:bidi="fa-IR"/>
        </w:rPr>
        <w:t>,</w:t>
      </w:r>
      <w:r>
        <w:rPr>
          <w:lang w:bidi="fa-IR"/>
        </w:rPr>
        <w:t>1</w:t>
      </w:r>
      <w:r w:rsidR="00C24CB1">
        <w:rPr>
          <w:lang w:bidi="fa-IR"/>
        </w:rPr>
        <w:t>11</w:t>
      </w:r>
      <w:r>
        <w:rPr>
          <w:lang w:bidi="fa-IR"/>
        </w:rPr>
        <w:t xml:space="preserve"> cases correctly.</w:t>
      </w:r>
      <w:r w:rsidR="00C24CB1">
        <w:rPr>
          <w:lang w:bidi="fa-IR"/>
        </w:rPr>
        <w:t xml:space="preserve"> (95%)</w:t>
      </w:r>
    </w:p>
    <w:p w:rsidR="00AB6A52" w:rsidRDefault="00AB6A52" w:rsidP="00AB6A52">
      <w:pPr>
        <w:pStyle w:val="ListParagraph"/>
        <w:numPr>
          <w:ilvl w:val="0"/>
          <w:numId w:val="19"/>
        </w:numPr>
        <w:rPr>
          <w:lang w:bidi="fa-IR"/>
        </w:rPr>
      </w:pPr>
      <w:r>
        <w:rPr>
          <w:lang w:bidi="fa-IR"/>
        </w:rPr>
        <w:t>Predict 233 “</w:t>
      </w:r>
      <w:proofErr w:type="spellStart"/>
      <w:r w:rsidRPr="00E03060">
        <w:t>CxlBadDebt</w:t>
      </w:r>
      <w:proofErr w:type="spellEnd"/>
      <w:r>
        <w:t>” cases out of 3</w:t>
      </w:r>
      <w:r w:rsidR="00C24CB1">
        <w:t>90</w:t>
      </w:r>
      <w:r>
        <w:t xml:space="preserve"> cases correctly.</w:t>
      </w:r>
      <w:r w:rsidR="00C24CB1">
        <w:t xml:space="preserve"> (74%)</w:t>
      </w:r>
    </w:p>
    <w:p w:rsidR="00AB6A52" w:rsidRDefault="00AB6A52" w:rsidP="00AB6A52">
      <w:pPr>
        <w:ind w:left="720"/>
        <w:rPr>
          <w:lang w:bidi="fa-IR"/>
        </w:rPr>
      </w:pPr>
      <w:r>
        <w:rPr>
          <w:lang w:bidi="fa-IR"/>
        </w:rPr>
        <w:t>The overall accuracy is 93% and the total error is 7%.</w:t>
      </w:r>
    </w:p>
    <w:p w:rsidR="00AB6A52" w:rsidRDefault="00AB6A52" w:rsidP="00AB6A52">
      <w:pPr>
        <w:ind w:left="720"/>
        <w:rPr>
          <w:lang w:bidi="fa-IR"/>
        </w:rPr>
      </w:pPr>
    </w:p>
    <w:p w:rsidR="002639C0" w:rsidRDefault="002639C0" w:rsidP="00AB6A52">
      <w:pPr>
        <w:ind w:left="720"/>
        <w:rPr>
          <w:lang w:bidi="fa-IR"/>
        </w:rPr>
      </w:pPr>
    </w:p>
    <w:p w:rsidR="002639C0" w:rsidRDefault="002639C0" w:rsidP="00AB6A52">
      <w:pPr>
        <w:ind w:left="720"/>
        <w:rPr>
          <w:lang w:bidi="fa-IR"/>
        </w:rPr>
      </w:pPr>
    </w:p>
    <w:p w:rsidR="002639C0" w:rsidRDefault="002639C0" w:rsidP="00AB6A52">
      <w:pPr>
        <w:ind w:left="720"/>
        <w:rPr>
          <w:lang w:bidi="fa-IR"/>
        </w:rPr>
      </w:pPr>
    </w:p>
    <w:p w:rsidR="002639C0" w:rsidRDefault="002639C0" w:rsidP="00AB6A52">
      <w:pPr>
        <w:ind w:left="720"/>
        <w:rPr>
          <w:lang w:bidi="fa-IR"/>
        </w:rPr>
      </w:pPr>
    </w:p>
    <w:p w:rsidR="002639C0" w:rsidRDefault="002639C0" w:rsidP="00AB6A52">
      <w:pPr>
        <w:ind w:left="720"/>
        <w:rPr>
          <w:lang w:bidi="fa-IR"/>
        </w:rPr>
      </w:pPr>
    </w:p>
    <w:p w:rsidR="00531E6A" w:rsidRDefault="00531E6A" w:rsidP="00AB6A52">
      <w:pPr>
        <w:ind w:left="720"/>
        <w:rPr>
          <w:lang w:bidi="fa-IR"/>
        </w:rPr>
      </w:pPr>
    </w:p>
    <w:p w:rsidR="002639C0" w:rsidRDefault="002639C0" w:rsidP="00AB6A52">
      <w:pPr>
        <w:ind w:left="720"/>
        <w:rPr>
          <w:lang w:bidi="fa-IR"/>
        </w:rPr>
      </w:pPr>
    </w:p>
    <w:p w:rsidR="002639C0" w:rsidRDefault="002639C0" w:rsidP="00AB6A52">
      <w:pPr>
        <w:ind w:left="720"/>
        <w:rPr>
          <w:lang w:bidi="fa-IR"/>
        </w:rPr>
      </w:pPr>
    </w:p>
    <w:p w:rsidR="002639C0" w:rsidRDefault="002639C0" w:rsidP="00AB6A52">
      <w:pPr>
        <w:ind w:left="720"/>
        <w:rPr>
          <w:lang w:bidi="fa-IR"/>
        </w:rPr>
      </w:pPr>
    </w:p>
    <w:p w:rsidR="002639C0" w:rsidRDefault="002639C0" w:rsidP="00AB6A52">
      <w:pPr>
        <w:ind w:left="720"/>
        <w:rPr>
          <w:lang w:bidi="fa-IR"/>
        </w:rPr>
      </w:pPr>
    </w:p>
    <w:p w:rsidR="00C24CB1" w:rsidRDefault="00AB6A52" w:rsidP="00AB6A52">
      <w:pPr>
        <w:ind w:left="720"/>
        <w:rPr>
          <w:lang w:bidi="fa-IR"/>
        </w:rPr>
      </w:pPr>
      <w:r>
        <w:rPr>
          <w:lang w:bidi="fa-IR"/>
        </w:rPr>
        <w:t>Here is a screenshot of the prediction vs reality file</w:t>
      </w:r>
      <w:r w:rsidR="0036404E">
        <w:rPr>
          <w:lang w:bidi="fa-IR"/>
        </w:rPr>
        <w:t>,</w:t>
      </w:r>
      <w:r>
        <w:rPr>
          <w:lang w:bidi="fa-IR"/>
        </w:rPr>
        <w:t xml:space="preserve"> </w:t>
      </w:r>
    </w:p>
    <w:p w:rsidR="00AB6A52" w:rsidRDefault="002639C0" w:rsidP="00AB6A52">
      <w:pPr>
        <w:ind w:left="720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75648" behindDoc="0" locked="0" layoutInCell="1" allowOverlap="1" wp14:anchorId="0B066A80">
            <wp:simplePos x="0" y="0"/>
            <wp:positionH relativeFrom="column">
              <wp:posOffset>5170170</wp:posOffset>
            </wp:positionH>
            <wp:positionV relativeFrom="paragraph">
              <wp:posOffset>86360</wp:posOffset>
            </wp:positionV>
            <wp:extent cx="1866265" cy="4591050"/>
            <wp:effectExtent l="0" t="0" r="63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andom-forest-screenshot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04E">
        <w:rPr>
          <w:lang w:bidi="fa-IR"/>
        </w:rPr>
        <w:t>which</w:t>
      </w:r>
      <w:r w:rsidR="00AB6A52">
        <w:rPr>
          <w:lang w:bidi="fa-IR"/>
        </w:rPr>
        <w:t xml:space="preserve"> will be sent to </w:t>
      </w:r>
      <w:r w:rsidR="0036404E">
        <w:rPr>
          <w:lang w:bidi="fa-IR"/>
        </w:rPr>
        <w:t xml:space="preserve">the </w:t>
      </w:r>
      <w:r w:rsidR="00AB6A52">
        <w:rPr>
          <w:lang w:bidi="fa-IR"/>
        </w:rPr>
        <w:t>examiner as well.</w:t>
      </w:r>
    </w:p>
    <w:p w:rsidR="00C24CB1" w:rsidRDefault="00C24CB1" w:rsidP="00AB6A52">
      <w:pPr>
        <w:ind w:left="720"/>
        <w:rPr>
          <w:lang w:bidi="fa-IR"/>
        </w:rPr>
      </w:pPr>
    </w:p>
    <w:p w:rsidR="00C24CB1" w:rsidRDefault="00C24CB1" w:rsidP="00AB6A52">
      <w:pPr>
        <w:ind w:left="720"/>
        <w:rPr>
          <w:lang w:bidi="fa-IR"/>
        </w:rPr>
      </w:pPr>
    </w:p>
    <w:p w:rsidR="00C24CB1" w:rsidRDefault="00C24CB1" w:rsidP="00AB6A52">
      <w:pPr>
        <w:ind w:left="720"/>
        <w:rPr>
          <w:lang w:bidi="fa-IR"/>
        </w:rPr>
      </w:pPr>
    </w:p>
    <w:p w:rsidR="00C24CB1" w:rsidRDefault="00C24CB1" w:rsidP="00AB6A52">
      <w:pPr>
        <w:ind w:left="720"/>
        <w:rPr>
          <w:lang w:bidi="fa-IR"/>
        </w:rPr>
      </w:pPr>
    </w:p>
    <w:p w:rsidR="00C24CB1" w:rsidRDefault="00C24CB1" w:rsidP="00AB6A52">
      <w:pPr>
        <w:ind w:left="720"/>
        <w:rPr>
          <w:lang w:bidi="fa-IR"/>
        </w:rPr>
      </w:pPr>
    </w:p>
    <w:p w:rsidR="002639C0" w:rsidRDefault="002639C0" w:rsidP="00AB6A52">
      <w:pPr>
        <w:ind w:left="720"/>
        <w:rPr>
          <w:lang w:bidi="fa-IR"/>
        </w:rPr>
      </w:pPr>
    </w:p>
    <w:p w:rsidR="002639C0" w:rsidRDefault="002639C0" w:rsidP="00AB6A52">
      <w:pPr>
        <w:ind w:left="720"/>
        <w:rPr>
          <w:lang w:bidi="fa-IR"/>
        </w:rPr>
      </w:pPr>
    </w:p>
    <w:p w:rsidR="002639C0" w:rsidRDefault="002639C0" w:rsidP="00AB6A52">
      <w:pPr>
        <w:ind w:left="720"/>
        <w:rPr>
          <w:lang w:bidi="fa-IR"/>
        </w:rPr>
      </w:pPr>
    </w:p>
    <w:p w:rsidR="002639C0" w:rsidRDefault="002639C0" w:rsidP="00AB6A52">
      <w:pPr>
        <w:ind w:left="720"/>
        <w:rPr>
          <w:lang w:bidi="fa-IR"/>
        </w:rPr>
      </w:pPr>
    </w:p>
    <w:p w:rsidR="002639C0" w:rsidRDefault="002639C0" w:rsidP="00AB6A52">
      <w:pPr>
        <w:ind w:left="720"/>
        <w:rPr>
          <w:lang w:bidi="fa-IR"/>
        </w:rPr>
      </w:pPr>
    </w:p>
    <w:p w:rsidR="002639C0" w:rsidRDefault="002639C0" w:rsidP="00AB6A52">
      <w:pPr>
        <w:ind w:left="720"/>
        <w:rPr>
          <w:lang w:bidi="fa-IR"/>
        </w:rPr>
      </w:pPr>
    </w:p>
    <w:p w:rsidR="002639C0" w:rsidRDefault="002639C0" w:rsidP="00AB6A52">
      <w:pPr>
        <w:ind w:left="720"/>
        <w:rPr>
          <w:lang w:bidi="fa-IR"/>
        </w:rPr>
      </w:pPr>
    </w:p>
    <w:p w:rsidR="002639C0" w:rsidRDefault="002639C0" w:rsidP="00AB6A52">
      <w:pPr>
        <w:ind w:left="720"/>
        <w:rPr>
          <w:lang w:bidi="fa-IR"/>
        </w:rPr>
      </w:pPr>
    </w:p>
    <w:p w:rsidR="00C24CB1" w:rsidRDefault="00C24CB1" w:rsidP="00AB6A52">
      <w:pPr>
        <w:ind w:left="720"/>
        <w:rPr>
          <w:lang w:bidi="fa-IR"/>
        </w:rPr>
      </w:pPr>
    </w:p>
    <w:p w:rsidR="00C24CB1" w:rsidRDefault="00C24CB1" w:rsidP="00AB6A52">
      <w:pPr>
        <w:ind w:left="720"/>
        <w:rPr>
          <w:lang w:bidi="fa-IR"/>
        </w:rPr>
      </w:pPr>
    </w:p>
    <w:p w:rsidR="00C24CB1" w:rsidRDefault="00C24CB1" w:rsidP="00C24CB1">
      <w:pPr>
        <w:ind w:left="720"/>
        <w:jc w:val="right"/>
        <w:rPr>
          <w:lang w:bidi="fa-IR"/>
        </w:rPr>
      </w:pPr>
    </w:p>
    <w:p w:rsidR="002639C0" w:rsidRDefault="002639C0" w:rsidP="00C24CB1">
      <w:pPr>
        <w:ind w:left="720"/>
        <w:jc w:val="right"/>
        <w:rPr>
          <w:lang w:bidi="fa-IR"/>
        </w:rPr>
      </w:pPr>
    </w:p>
    <w:p w:rsidR="00C24CB1" w:rsidRDefault="00C24CB1" w:rsidP="002639C0">
      <w:pPr>
        <w:ind w:left="720"/>
        <w:jc w:val="center"/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Column “real churn” is the reality and “prediction” is how the model has predicted it </w:t>
      </w:r>
      <w:r w:rsidRPr="00C24CB1">
        <w:rPr>
          <w:i/>
          <w:iCs/>
          <w:color w:val="0070C0"/>
          <w:sz w:val="20"/>
          <w:szCs w:val="20"/>
        </w:rPr>
        <w:sym w:font="Wingdings" w:char="F0E8"/>
      </w:r>
    </w:p>
    <w:p w:rsidR="00AB6A52" w:rsidRDefault="00AB6A52" w:rsidP="00AB6A52">
      <w:pPr>
        <w:ind w:left="720"/>
        <w:rPr>
          <w:lang w:bidi="fa-IR"/>
        </w:rPr>
      </w:pPr>
    </w:p>
    <w:p w:rsidR="00A5705E" w:rsidRDefault="00A5705E" w:rsidP="00AB6A52">
      <w:pPr>
        <w:ind w:left="720"/>
        <w:rPr>
          <w:lang w:bidi="fa-IR"/>
        </w:rPr>
      </w:pPr>
    </w:p>
    <w:p w:rsidR="00A5705E" w:rsidRDefault="00A5705E" w:rsidP="00AB6A52">
      <w:pPr>
        <w:ind w:left="720"/>
        <w:rPr>
          <w:lang w:bidi="fa-IR"/>
        </w:rPr>
      </w:pPr>
    </w:p>
    <w:p w:rsidR="00A5705E" w:rsidRPr="005B547C" w:rsidRDefault="00A5705E" w:rsidP="00AB6A52">
      <w:pPr>
        <w:ind w:left="720"/>
        <w:rPr>
          <w:lang w:bidi="fa-IR"/>
        </w:rPr>
      </w:pPr>
      <w:r>
        <w:rPr>
          <w:lang w:bidi="fa-IR"/>
        </w:rPr>
        <w:t xml:space="preserve">There are other methods to do this project such as Neural Networks, </w:t>
      </w:r>
      <w:r w:rsidR="002639C0">
        <w:rPr>
          <w:lang w:bidi="fa-IR"/>
        </w:rPr>
        <w:t>Decision trees, etc.</w:t>
      </w:r>
      <w:r w:rsidR="0036404E">
        <w:rPr>
          <w:lang w:bidi="fa-IR"/>
        </w:rPr>
        <w:t>,</w:t>
      </w:r>
      <w:r w:rsidR="002639C0">
        <w:rPr>
          <w:lang w:bidi="fa-IR"/>
        </w:rPr>
        <w:t xml:space="preserve"> but for now I think 93% of accuracy with Random Forest is a fair judgement.</w:t>
      </w:r>
    </w:p>
    <w:sectPr w:rsidR="00A5705E" w:rsidRPr="005B547C" w:rsidSect="00E00901">
      <w:headerReference w:type="default" r:id="rId28"/>
      <w:footerReference w:type="default" r:id="rId29"/>
      <w:headerReference w:type="first" r:id="rId30"/>
      <w:pgSz w:w="12240" w:h="15840"/>
      <w:pgMar w:top="1440" w:right="1440" w:bottom="1440" w:left="36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A38" w:rsidRDefault="00711A38">
      <w:r>
        <w:separator/>
      </w:r>
    </w:p>
    <w:p w:rsidR="00711A38" w:rsidRDefault="00711A38"/>
  </w:endnote>
  <w:endnote w:type="continuationSeparator" w:id="0">
    <w:p w:rsidR="00711A38" w:rsidRDefault="00711A38">
      <w:r>
        <w:continuationSeparator/>
      </w:r>
    </w:p>
    <w:p w:rsidR="00711A38" w:rsidRDefault="00711A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Footer table with date, document title, and page number"/>
    </w:tblPr>
    <w:tblGrid>
      <w:gridCol w:w="1566"/>
      <w:gridCol w:w="7308"/>
      <w:gridCol w:w="1566"/>
    </w:tblGrid>
    <w:tr w:rsidR="00FC58C2" w:rsidTr="005A54FA">
      <w:tc>
        <w:tcPr>
          <w:tcW w:w="750" w:type="pct"/>
        </w:tcPr>
        <w:p w:rsidR="00FC58C2" w:rsidRDefault="00FC58C2" w:rsidP="00547E56">
          <w:pPr>
            <w:pStyle w:val="Footer"/>
          </w:pPr>
        </w:p>
      </w:tc>
      <w:tc>
        <w:tcPr>
          <w:tcW w:w="3500" w:type="pct"/>
        </w:tcPr>
        <w:sdt>
          <w:sdtPr>
            <w:alias w:val="Title:"/>
            <w:tag w:val="Title:"/>
            <w:id w:val="-386880575"/>
            <w:placeholder>
              <w:docPart w:val="F5D12DB12AEF412C8717CA51EFCCBC84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:rsidR="00FC58C2" w:rsidRDefault="002A51DE" w:rsidP="00547E56">
              <w:pPr>
                <w:pStyle w:val="Footer"/>
                <w:jc w:val="center"/>
              </w:pPr>
              <w:r>
                <w:t>Churn analysis</w:t>
              </w:r>
            </w:p>
          </w:sdtContent>
        </w:sdt>
      </w:tc>
      <w:tc>
        <w:tcPr>
          <w:tcW w:w="750" w:type="pct"/>
        </w:tcPr>
        <w:p w:rsidR="00FC58C2" w:rsidRDefault="004F0E9B" w:rsidP="00547E56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F4B9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:rsidR="00FC58C2" w:rsidRDefault="00FC58C2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A38" w:rsidRDefault="00711A38">
      <w:r>
        <w:separator/>
      </w:r>
    </w:p>
    <w:p w:rsidR="00711A38" w:rsidRDefault="00711A38"/>
  </w:footnote>
  <w:footnote w:type="continuationSeparator" w:id="0">
    <w:p w:rsidR="00711A38" w:rsidRDefault="00711A38">
      <w:r>
        <w:continuationSeparator/>
      </w:r>
    </w:p>
    <w:p w:rsidR="00711A38" w:rsidRDefault="00711A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8C2" w:rsidRDefault="00711A38">
    <w:pPr>
      <w:pStyle w:val="Header"/>
    </w:pPr>
    <w:sdt>
      <w:sdtPr>
        <w:alias w:val="Confidential:"/>
        <w:tag w:val="Confidential:"/>
        <w:id w:val="-511295431"/>
        <w:temporary/>
        <w:showingPlcHdr/>
        <w15:appearance w15:val="hidden"/>
      </w:sdtPr>
      <w:sdtEndPr/>
      <w:sdtContent>
        <w:r w:rsidR="003F66FA">
          <w:t>Confidential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C93" w:rsidRDefault="00A638E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28C2BF5" wp14:editId="70BEBE4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oup 1" descr="Decorative sideba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5A638DF9" id="Group 1" o:spid="_x0000_s1026" alt="Decorative sidebar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">
              <v:rect id="Rectangle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tangle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D95E2F"/>
    <w:multiLevelType w:val="hybridMultilevel"/>
    <w:tmpl w:val="2A8EEF48"/>
    <w:lvl w:ilvl="0" w:tplc="D9ECCFE6">
      <w:start w:val="1"/>
      <w:numFmt w:val="decimal"/>
      <w:lvlText w:val="(%1)"/>
      <w:lvlJc w:val="left"/>
      <w:pPr>
        <w:ind w:left="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11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D72EB"/>
    <w:multiLevelType w:val="hybridMultilevel"/>
    <w:tmpl w:val="4B928402"/>
    <w:lvl w:ilvl="0" w:tplc="708C21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385CEC"/>
    <w:multiLevelType w:val="hybridMultilevel"/>
    <w:tmpl w:val="6D9426C0"/>
    <w:lvl w:ilvl="0" w:tplc="A3FEBD52">
      <w:start w:val="1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51AC0074"/>
    <w:multiLevelType w:val="hybridMultilevel"/>
    <w:tmpl w:val="A38E2B28"/>
    <w:lvl w:ilvl="0" w:tplc="7B5E5EF0">
      <w:start w:val="1"/>
      <w:numFmt w:val="decimal"/>
      <w:lvlText w:val="%1-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6" w15:restartNumberingAfterBreak="0">
    <w:nsid w:val="668E2809"/>
    <w:multiLevelType w:val="hybridMultilevel"/>
    <w:tmpl w:val="B0CC2BA8"/>
    <w:lvl w:ilvl="0" w:tplc="9C109C38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67A60E9C"/>
    <w:multiLevelType w:val="hybridMultilevel"/>
    <w:tmpl w:val="0BCABAF0"/>
    <w:lvl w:ilvl="0" w:tplc="63C8731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7C2B0C"/>
    <w:multiLevelType w:val="hybridMultilevel"/>
    <w:tmpl w:val="8FD68E08"/>
    <w:lvl w:ilvl="0" w:tplc="7E5C1DB8">
      <w:start w:val="1"/>
      <w:numFmt w:val="decimal"/>
      <w:lvlText w:val="%1-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8"/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15"/>
  </w:num>
  <w:num w:numId="16">
    <w:abstractNumId w:val="12"/>
  </w:num>
  <w:num w:numId="17">
    <w:abstractNumId w:val="17"/>
  </w:num>
  <w:num w:numId="18">
    <w:abstractNumId w:val="16"/>
  </w:num>
  <w:num w:numId="19">
    <w:abstractNumId w:val="1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DE"/>
    <w:rsid w:val="00026D5B"/>
    <w:rsid w:val="000E5F92"/>
    <w:rsid w:val="001030E7"/>
    <w:rsid w:val="001912B2"/>
    <w:rsid w:val="001B2904"/>
    <w:rsid w:val="001C0A4B"/>
    <w:rsid w:val="0021027A"/>
    <w:rsid w:val="0022367D"/>
    <w:rsid w:val="002639C0"/>
    <w:rsid w:val="00284F7B"/>
    <w:rsid w:val="00290347"/>
    <w:rsid w:val="002A0044"/>
    <w:rsid w:val="002A51DE"/>
    <w:rsid w:val="002E533D"/>
    <w:rsid w:val="003229C0"/>
    <w:rsid w:val="00325467"/>
    <w:rsid w:val="00350329"/>
    <w:rsid w:val="0036404E"/>
    <w:rsid w:val="00366DA6"/>
    <w:rsid w:val="0038361E"/>
    <w:rsid w:val="003906E5"/>
    <w:rsid w:val="003A445F"/>
    <w:rsid w:val="003A4FE1"/>
    <w:rsid w:val="003C0801"/>
    <w:rsid w:val="003C637B"/>
    <w:rsid w:val="003D374A"/>
    <w:rsid w:val="003F3047"/>
    <w:rsid w:val="003F66FA"/>
    <w:rsid w:val="00421A21"/>
    <w:rsid w:val="004224CB"/>
    <w:rsid w:val="00474746"/>
    <w:rsid w:val="004B5EAB"/>
    <w:rsid w:val="004D5282"/>
    <w:rsid w:val="004F0E9B"/>
    <w:rsid w:val="005043AB"/>
    <w:rsid w:val="00531E6A"/>
    <w:rsid w:val="00547E56"/>
    <w:rsid w:val="005A3EBA"/>
    <w:rsid w:val="005A54FA"/>
    <w:rsid w:val="005B2EAF"/>
    <w:rsid w:val="005B3755"/>
    <w:rsid w:val="005B547C"/>
    <w:rsid w:val="005C5421"/>
    <w:rsid w:val="0060216D"/>
    <w:rsid w:val="006332E6"/>
    <w:rsid w:val="0067694B"/>
    <w:rsid w:val="00696F50"/>
    <w:rsid w:val="006E67C4"/>
    <w:rsid w:val="006F2718"/>
    <w:rsid w:val="00711223"/>
    <w:rsid w:val="00711A38"/>
    <w:rsid w:val="007B02C8"/>
    <w:rsid w:val="007C35BA"/>
    <w:rsid w:val="007D770B"/>
    <w:rsid w:val="007E1673"/>
    <w:rsid w:val="007F4B9C"/>
    <w:rsid w:val="007F6D58"/>
    <w:rsid w:val="008400AB"/>
    <w:rsid w:val="00892918"/>
    <w:rsid w:val="008E2B24"/>
    <w:rsid w:val="008F7A03"/>
    <w:rsid w:val="0090428B"/>
    <w:rsid w:val="0094064A"/>
    <w:rsid w:val="00960E5C"/>
    <w:rsid w:val="00993950"/>
    <w:rsid w:val="009C1B7B"/>
    <w:rsid w:val="00A10B93"/>
    <w:rsid w:val="00A309C6"/>
    <w:rsid w:val="00A37961"/>
    <w:rsid w:val="00A5705E"/>
    <w:rsid w:val="00A638EC"/>
    <w:rsid w:val="00A82F4D"/>
    <w:rsid w:val="00A94C93"/>
    <w:rsid w:val="00AA133F"/>
    <w:rsid w:val="00AB6A52"/>
    <w:rsid w:val="00AE6974"/>
    <w:rsid w:val="00B15047"/>
    <w:rsid w:val="00BE0195"/>
    <w:rsid w:val="00C24CB1"/>
    <w:rsid w:val="00C67975"/>
    <w:rsid w:val="00D44AC3"/>
    <w:rsid w:val="00D5350B"/>
    <w:rsid w:val="00DD0149"/>
    <w:rsid w:val="00E00901"/>
    <w:rsid w:val="00E03060"/>
    <w:rsid w:val="00E25E7F"/>
    <w:rsid w:val="00E579A8"/>
    <w:rsid w:val="00ED6588"/>
    <w:rsid w:val="00F22DAB"/>
    <w:rsid w:val="00F9069F"/>
    <w:rsid w:val="00F93B70"/>
    <w:rsid w:val="00FC58C2"/>
    <w:rsid w:val="00FC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6D6CE4-6DD2-437D-90CD-19793361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sid w:val="006E67C4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A54FA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5A54FA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Emphasis">
    <w:name w:val="Emphasis"/>
    <w:basedOn w:val="DefaultParagraphFont"/>
    <w:uiPriority w:val="20"/>
    <w:rsid w:val="005B2EAF"/>
    <w:rPr>
      <w:i/>
      <w:iCs/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2A51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right="0"/>
    </w:pPr>
    <w:rPr>
      <w:rFonts w:ascii="Courier New" w:eastAsia="Times New Roman" w:hAnsi="Courier New" w:cs="Courier New"/>
      <w:kern w:val="0"/>
      <w:sz w:val="20"/>
      <w:szCs w:val="20"/>
      <w:lang w:eastAsia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918"/>
    <w:rPr>
      <w:rFonts w:ascii="Courier New" w:eastAsia="Times New Roman" w:hAnsi="Courier New" w:cs="Courier New"/>
      <w:kern w:val="0"/>
      <w:sz w:val="20"/>
      <w:szCs w:val="20"/>
      <w:lang w:eastAsia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975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9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32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header" Target="header2.xml"/><Relationship Id="rId8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jiway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7981F5964A49A2B56BB2C5804D5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7258A-ADF0-4C9B-B31C-1F43448DBF1B}"/>
      </w:docPartPr>
      <w:docPartBody>
        <w:p w:rsidR="00E8316E" w:rsidRDefault="00CA340A">
          <w:pPr>
            <w:pStyle w:val="1F7981F5964A49A2B56BB2C5804D5E86"/>
          </w:pPr>
          <w:r w:rsidRPr="002A0044">
            <w:t>Tactical Marketing Plan</w:t>
          </w:r>
        </w:p>
      </w:docPartBody>
    </w:docPart>
    <w:docPart>
      <w:docPartPr>
        <w:name w:val="D7514231B0D54025B74B304AB81C7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A9735-EEA6-4452-88D6-78B29943473B}"/>
      </w:docPartPr>
      <w:docPartBody>
        <w:p w:rsidR="00E8316E" w:rsidRDefault="00CA340A">
          <w:pPr>
            <w:pStyle w:val="D7514231B0D54025B74B304AB81C7F43"/>
          </w:pPr>
          <w:r>
            <w:t>Document subtitle</w:t>
          </w:r>
        </w:p>
      </w:docPartBody>
    </w:docPart>
    <w:docPart>
      <w:docPartPr>
        <w:name w:val="16D966A90E2E4AE09D94E288F0AA8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94733-CC16-496F-AD90-FEE00995A529}"/>
      </w:docPartPr>
      <w:docPartBody>
        <w:p w:rsidR="00E8316E" w:rsidRDefault="00CA340A">
          <w:pPr>
            <w:pStyle w:val="16D966A90E2E4AE09D94E288F0AA8482"/>
          </w:pPr>
          <w:r w:rsidRPr="004D5282">
            <w:t>Presented by:</w:t>
          </w:r>
        </w:p>
      </w:docPartBody>
    </w:docPart>
    <w:docPart>
      <w:docPartPr>
        <w:name w:val="8242610CD9B94CE8B53A93B70A3F0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9D493-67F3-4F5D-8345-016925F5FBDC}"/>
      </w:docPartPr>
      <w:docPartBody>
        <w:p w:rsidR="00E8316E" w:rsidRDefault="00CA340A">
          <w:pPr>
            <w:pStyle w:val="8242610CD9B94CE8B53A93B70A3F0BA4"/>
          </w:pPr>
          <w:r w:rsidRPr="004D5282">
            <w:t>company name</w:t>
          </w:r>
        </w:p>
      </w:docPartBody>
    </w:docPart>
    <w:docPart>
      <w:docPartPr>
        <w:name w:val="F5D12DB12AEF412C8717CA51EFCCB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B0CF8-9D84-49AA-9A5A-C9EADCB65814}"/>
      </w:docPartPr>
      <w:docPartBody>
        <w:p w:rsidR="00E8316E" w:rsidRDefault="00CA340A">
          <w:pPr>
            <w:pStyle w:val="F5D12DB12AEF412C8717CA51EFCCBC84"/>
          </w:pPr>
          <w:r>
            <w:t>Process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0A"/>
    <w:rsid w:val="00200F67"/>
    <w:rsid w:val="00313F3C"/>
    <w:rsid w:val="00314768"/>
    <w:rsid w:val="003747CC"/>
    <w:rsid w:val="006F56AD"/>
    <w:rsid w:val="00BA5279"/>
    <w:rsid w:val="00CA340A"/>
    <w:rsid w:val="00E8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57D310B82046059D5EBDE80C3BAFBC">
    <w:name w:val="5657D310B82046059D5EBDE80C3BAFBC"/>
  </w:style>
  <w:style w:type="paragraph" w:customStyle="1" w:styleId="60A0A98D5A1347BC90FAA4266AC99947">
    <w:name w:val="60A0A98D5A1347BC90FAA4266AC99947"/>
  </w:style>
  <w:style w:type="paragraph" w:customStyle="1" w:styleId="EBF455DBC0474870B1E01A89F1A333F7">
    <w:name w:val="EBF455DBC0474870B1E01A89F1A333F7"/>
  </w:style>
  <w:style w:type="paragraph" w:customStyle="1" w:styleId="1F7981F5964A49A2B56BB2C5804D5E86">
    <w:name w:val="1F7981F5964A49A2B56BB2C5804D5E86"/>
  </w:style>
  <w:style w:type="paragraph" w:customStyle="1" w:styleId="D7514231B0D54025B74B304AB81C7F43">
    <w:name w:val="D7514231B0D54025B74B304AB81C7F43"/>
  </w:style>
  <w:style w:type="paragraph" w:customStyle="1" w:styleId="16D966A90E2E4AE09D94E288F0AA8482">
    <w:name w:val="16D966A90E2E4AE09D94E288F0AA8482"/>
  </w:style>
  <w:style w:type="paragraph" w:customStyle="1" w:styleId="D53BC5DB7D73422891A26147E9253E8C">
    <w:name w:val="D53BC5DB7D73422891A26147E9253E8C"/>
  </w:style>
  <w:style w:type="paragraph" w:customStyle="1" w:styleId="8242610CD9B94CE8B53A93B70A3F0BA4">
    <w:name w:val="8242610CD9B94CE8B53A93B70A3F0BA4"/>
  </w:style>
  <w:style w:type="paragraph" w:customStyle="1" w:styleId="48BD4CEA744C4AEABCF540F8F32D5CFC">
    <w:name w:val="48BD4CEA744C4AEABCF540F8F32D5CFC"/>
  </w:style>
  <w:style w:type="paragraph" w:customStyle="1" w:styleId="7E3DC6D8AB0A4A969D63D64887712C66">
    <w:name w:val="7E3DC6D8AB0A4A969D63D64887712C66"/>
  </w:style>
  <w:style w:type="character" w:styleId="Emphasis">
    <w:name w:val="Emphasis"/>
    <w:basedOn w:val="DefaultParagraphFont"/>
    <w:uiPriority w:val="20"/>
    <w:rPr>
      <w:i/>
      <w:iCs/>
      <w:color w:val="595959" w:themeColor="text1" w:themeTint="A6"/>
    </w:rPr>
  </w:style>
  <w:style w:type="paragraph" w:customStyle="1" w:styleId="ED7D1EE72F4D40948274B9ECDE431E66">
    <w:name w:val="ED7D1EE72F4D40948274B9ECDE431E66"/>
  </w:style>
  <w:style w:type="paragraph" w:customStyle="1" w:styleId="7786A364069A46799B27134997BE69B8">
    <w:name w:val="7786A364069A46799B27134997BE69B8"/>
  </w:style>
  <w:style w:type="paragraph" w:customStyle="1" w:styleId="985BEE956B364E0B9D6C167725FE08C8">
    <w:name w:val="985BEE956B364E0B9D6C167725FE08C8"/>
  </w:style>
  <w:style w:type="paragraph" w:customStyle="1" w:styleId="3D15B73DC84A4C2C849603790C2D8A57">
    <w:name w:val="3D15B73DC84A4C2C849603790C2D8A57"/>
  </w:style>
  <w:style w:type="paragraph" w:customStyle="1" w:styleId="25587BC66C824A0298183A5016A7FBF6">
    <w:name w:val="25587BC66C824A0298183A5016A7FBF6"/>
  </w:style>
  <w:style w:type="paragraph" w:customStyle="1" w:styleId="B8AEEC02EDB147EDA3713C9B74C978CB">
    <w:name w:val="B8AEEC02EDB147EDA3713C9B74C978CB"/>
  </w:style>
  <w:style w:type="paragraph" w:customStyle="1" w:styleId="2D89DE9C35CD4EBE849097DD2963E998">
    <w:name w:val="2D89DE9C35CD4EBE849097DD2963E998"/>
  </w:style>
  <w:style w:type="paragraph" w:customStyle="1" w:styleId="FDC6147A53FC45E3BFF802A8F6AB52D7">
    <w:name w:val="FDC6147A53FC45E3BFF802A8F6AB52D7"/>
  </w:style>
  <w:style w:type="paragraph" w:customStyle="1" w:styleId="10CF6A51578E4C828F69FAE9225C59AF">
    <w:name w:val="10CF6A51578E4C828F69FAE9225C59AF"/>
  </w:style>
  <w:style w:type="paragraph" w:customStyle="1" w:styleId="3623E4C9BF4B4EDC9B5385A52EE85AD1">
    <w:name w:val="3623E4C9BF4B4EDC9B5385A52EE85AD1"/>
  </w:style>
  <w:style w:type="paragraph" w:customStyle="1" w:styleId="7D3D9A9FE2D64B1EBF28FDDF13472504">
    <w:name w:val="7D3D9A9FE2D64B1EBF28FDDF13472504"/>
  </w:style>
  <w:style w:type="paragraph" w:customStyle="1" w:styleId="1E192E3AAB804E7187A1F2DAF99EDA4E">
    <w:name w:val="1E192E3AAB804E7187A1F2DAF99EDA4E"/>
  </w:style>
  <w:style w:type="paragraph" w:customStyle="1" w:styleId="E717850C3B1344D5A072C7943D3F4608">
    <w:name w:val="E717850C3B1344D5A072C7943D3F4608"/>
  </w:style>
  <w:style w:type="paragraph" w:customStyle="1" w:styleId="51A2E1756E1342FF991E9A5112FB17C5">
    <w:name w:val="51A2E1756E1342FF991E9A5112FB17C5"/>
  </w:style>
  <w:style w:type="paragraph" w:customStyle="1" w:styleId="F9FDEC6872AE47FD94DAE8ACB999EDED">
    <w:name w:val="F9FDEC6872AE47FD94DAE8ACB999EDED"/>
  </w:style>
  <w:style w:type="paragraph" w:customStyle="1" w:styleId="88BDCC2A4A7F43828BB658696F35664E">
    <w:name w:val="88BDCC2A4A7F43828BB658696F35664E"/>
  </w:style>
  <w:style w:type="paragraph" w:customStyle="1" w:styleId="945FEB5A7B7A44B8991E47A8E556FA3C">
    <w:name w:val="945FEB5A7B7A44B8991E47A8E556FA3C"/>
  </w:style>
  <w:style w:type="paragraph" w:customStyle="1" w:styleId="CD1D556ABF4048889C5AE8426071B4F0">
    <w:name w:val="CD1D556ABF4048889C5AE8426071B4F0"/>
  </w:style>
  <w:style w:type="paragraph" w:customStyle="1" w:styleId="47A9840749B94F739CE01F934EFB29BE">
    <w:name w:val="47A9840749B94F739CE01F934EFB29BE"/>
  </w:style>
  <w:style w:type="paragraph" w:customStyle="1" w:styleId="D2E2E5CFF7FB4E6E8B705092A1B66A2E">
    <w:name w:val="D2E2E5CFF7FB4E6E8B705092A1B66A2E"/>
  </w:style>
  <w:style w:type="paragraph" w:customStyle="1" w:styleId="5426265B11B24947B3EFAF8574D75F44">
    <w:name w:val="5426265B11B24947B3EFAF8574D75F44"/>
  </w:style>
  <w:style w:type="paragraph" w:customStyle="1" w:styleId="2530721B07C5445E90B100C447C45848">
    <w:name w:val="2530721B07C5445E90B100C447C45848"/>
  </w:style>
  <w:style w:type="paragraph" w:customStyle="1" w:styleId="DDE54DA02F4C492E8CE8A511276E1346">
    <w:name w:val="DDE54DA02F4C492E8CE8A511276E1346"/>
  </w:style>
  <w:style w:type="paragraph" w:customStyle="1" w:styleId="6E73A162E106453791B765BBBAD3BF0B">
    <w:name w:val="6E73A162E106453791B765BBBAD3BF0B"/>
  </w:style>
  <w:style w:type="paragraph" w:customStyle="1" w:styleId="30209B9A36C94823905100052108175A">
    <w:name w:val="30209B9A36C94823905100052108175A"/>
  </w:style>
  <w:style w:type="paragraph" w:customStyle="1" w:styleId="D43D72B43D164C57A89D37A73214E045">
    <w:name w:val="D43D72B43D164C57A89D37A73214E045"/>
  </w:style>
  <w:style w:type="paragraph" w:customStyle="1" w:styleId="F5D12DB12AEF412C8717CA51EFCCBC84">
    <w:name w:val="F5D12DB12AEF412C8717CA51EFCCBC84"/>
  </w:style>
  <w:style w:type="paragraph" w:customStyle="1" w:styleId="C436D9C9EDDF4E8EAD383D15E71DEEAD">
    <w:name w:val="C436D9C9EDDF4E8EAD383D15E71DEEAD"/>
  </w:style>
  <w:style w:type="paragraph" w:customStyle="1" w:styleId="0C860312144F4BDA8F102169C35F8263">
    <w:name w:val="0C860312144F4BDA8F102169C35F8263"/>
  </w:style>
  <w:style w:type="paragraph" w:customStyle="1" w:styleId="48346243892B4EA9A12B0271ADC40585">
    <w:name w:val="48346243892B4EA9A12B0271ADC40585"/>
  </w:style>
  <w:style w:type="paragraph" w:customStyle="1" w:styleId="EEA5578571154016BE4527B04B6989D7">
    <w:name w:val="EEA5578571154016BE4527B04B6989D7"/>
  </w:style>
  <w:style w:type="paragraph" w:customStyle="1" w:styleId="0F4826AE2F034645BD6BBFF765AE137F">
    <w:name w:val="0F4826AE2F034645BD6BBFF765AE137F"/>
  </w:style>
  <w:style w:type="paragraph" w:customStyle="1" w:styleId="EAD15DD3F9B645A287276C2A29B5A568">
    <w:name w:val="EAD15DD3F9B645A287276C2A29B5A568"/>
  </w:style>
  <w:style w:type="paragraph" w:customStyle="1" w:styleId="5CE85C0276F845DEB503A5904B541184">
    <w:name w:val="5CE85C0276F845DEB503A5904B541184"/>
  </w:style>
  <w:style w:type="paragraph" w:customStyle="1" w:styleId="6E947E2C4A0442419046AECE5EF12EFA">
    <w:name w:val="6E947E2C4A0442419046AECE5EF12EFA"/>
  </w:style>
  <w:style w:type="paragraph" w:customStyle="1" w:styleId="42755B30EE944CE2853780F5815E2A1A">
    <w:name w:val="42755B30EE944CE2853780F5815E2A1A"/>
  </w:style>
  <w:style w:type="paragraph" w:customStyle="1" w:styleId="4A72E5F5163D4EF186CC6D6C9B0423AA">
    <w:name w:val="4A72E5F5163D4EF186CC6D6C9B0423AA"/>
  </w:style>
  <w:style w:type="paragraph" w:customStyle="1" w:styleId="1361BA8029C54DCFB208337BB844597F">
    <w:name w:val="1361BA8029C54DCFB208337BB844597F"/>
  </w:style>
  <w:style w:type="paragraph" w:customStyle="1" w:styleId="4C7F41706CAD4C6CB2BA91227DB904B4">
    <w:name w:val="4C7F41706CAD4C6CB2BA91227DB904B4"/>
  </w:style>
  <w:style w:type="paragraph" w:customStyle="1" w:styleId="A5E9DDC0394A4E3EAEE65A6ECC521EE1">
    <w:name w:val="A5E9DDC0394A4E3EAEE65A6ECC521EE1"/>
  </w:style>
  <w:style w:type="paragraph" w:customStyle="1" w:styleId="79F65E5250C244469A3AA3A75C126477">
    <w:name w:val="79F65E5250C244469A3AA3A75C126477"/>
  </w:style>
  <w:style w:type="paragraph" w:customStyle="1" w:styleId="FB91ACA607054C7F9BD42DD543E772B8">
    <w:name w:val="FB91ACA607054C7F9BD42DD543E772B8"/>
  </w:style>
  <w:style w:type="paragraph" w:customStyle="1" w:styleId="E6D09935471F4868AAD117D48162C997">
    <w:name w:val="E6D09935471F4868AAD117D48162C997"/>
  </w:style>
  <w:style w:type="paragraph" w:customStyle="1" w:styleId="AEC3691E119147E180BFEEB56E30F12D">
    <w:name w:val="AEC3691E119147E180BFEEB56E30F12D"/>
  </w:style>
  <w:style w:type="paragraph" w:customStyle="1" w:styleId="81723145D7264D44B60C805CFF54C947">
    <w:name w:val="81723145D7264D44B60C805CFF54C947"/>
  </w:style>
  <w:style w:type="paragraph" w:customStyle="1" w:styleId="48122CAD642D4BFFADE693E90A682C06">
    <w:name w:val="48122CAD642D4BFFADE693E90A682C06"/>
  </w:style>
  <w:style w:type="paragraph" w:customStyle="1" w:styleId="426CE2F1E8F846969ED4689CD6E2F647">
    <w:name w:val="426CE2F1E8F846969ED4689CD6E2F647"/>
  </w:style>
  <w:style w:type="paragraph" w:customStyle="1" w:styleId="FF9645C832DC4B3A8525A2DF60F3A569">
    <w:name w:val="FF9645C832DC4B3A8525A2DF60F3A569"/>
  </w:style>
  <w:style w:type="paragraph" w:customStyle="1" w:styleId="2E09EADDD0764995AE8D9060EEDB1F68">
    <w:name w:val="2E09EADDD0764995AE8D9060EEDB1F68"/>
  </w:style>
  <w:style w:type="paragraph" w:customStyle="1" w:styleId="E3E1AFF4E0C74CA7AE6F63E531A885A6">
    <w:name w:val="E3E1AFF4E0C74CA7AE6F63E531A885A6"/>
  </w:style>
  <w:style w:type="paragraph" w:customStyle="1" w:styleId="1CFFDF71EABC4D40BF9E6EBB2290F414">
    <w:name w:val="1CFFDF71EABC4D40BF9E6EBB2290F414"/>
  </w:style>
  <w:style w:type="paragraph" w:customStyle="1" w:styleId="CE60EDD181464CD0980C7E6162257BF9">
    <w:name w:val="CE60EDD181464CD0980C7E6162257BF9"/>
  </w:style>
  <w:style w:type="paragraph" w:customStyle="1" w:styleId="48F09ECC7F2C452694F7C80BB11DCC1D">
    <w:name w:val="48F09ECC7F2C452694F7C80BB11DCC1D"/>
  </w:style>
  <w:style w:type="paragraph" w:customStyle="1" w:styleId="4A2FA8960DBC4BBD834EA83388F781AE">
    <w:name w:val="4A2FA8960DBC4BBD834EA83388F781AE"/>
  </w:style>
  <w:style w:type="paragraph" w:customStyle="1" w:styleId="DEC3D4C15EBB4A7E84C89B767C9B7EEA">
    <w:name w:val="DEC3D4C15EBB4A7E84C89B767C9B7EEA"/>
  </w:style>
  <w:style w:type="paragraph" w:customStyle="1" w:styleId="F876BA71C3A64473922BFE44D241DE61">
    <w:name w:val="F876BA71C3A64473922BFE44D241DE61"/>
  </w:style>
  <w:style w:type="paragraph" w:customStyle="1" w:styleId="C647F0FDB1164158998BAFA28640BB0B">
    <w:name w:val="C647F0FDB1164158998BAFA28640BB0B"/>
  </w:style>
  <w:style w:type="paragraph" w:customStyle="1" w:styleId="BAF5DA8F70384D3A9DC30EF8890A8B47">
    <w:name w:val="BAF5DA8F70384D3A9DC30EF8890A8B47"/>
  </w:style>
  <w:style w:type="paragraph" w:customStyle="1" w:styleId="8189267399DD41CDA769FED388DCCBF6">
    <w:name w:val="8189267399DD41CDA769FED388DCCBF6"/>
  </w:style>
  <w:style w:type="paragraph" w:customStyle="1" w:styleId="33D6845A02F749638B7E5AA3678FA7E5">
    <w:name w:val="33D6845A02F749638B7E5AA3678FA7E5"/>
  </w:style>
  <w:style w:type="paragraph" w:customStyle="1" w:styleId="0CB4A735A8324483A1D2194219CCC848">
    <w:name w:val="0CB4A735A8324483A1D2194219CCC848"/>
  </w:style>
  <w:style w:type="paragraph" w:customStyle="1" w:styleId="DA33E457B4B34FEC9C3355C5B64B3C81">
    <w:name w:val="DA33E457B4B34FEC9C3355C5B64B3C81"/>
  </w:style>
  <w:style w:type="paragraph" w:customStyle="1" w:styleId="00253BE5AACE45E8A9BCA1C462EE4BAF">
    <w:name w:val="00253BE5AACE45E8A9BCA1C462EE4BAF"/>
  </w:style>
  <w:style w:type="paragraph" w:customStyle="1" w:styleId="BCF13E6ECD0F4D0F97494690AD5526BD">
    <w:name w:val="BCF13E6ECD0F4D0F97494690AD5526BD"/>
  </w:style>
  <w:style w:type="paragraph" w:customStyle="1" w:styleId="89FF375605034CF5BD0FE795358142E8">
    <w:name w:val="89FF375605034CF5BD0FE795358142E8"/>
  </w:style>
  <w:style w:type="paragraph" w:customStyle="1" w:styleId="42B8ECF399A04F9B8F542ABB54D65B5F">
    <w:name w:val="42B8ECF399A04F9B8F542ABB54D65B5F"/>
  </w:style>
  <w:style w:type="paragraph" w:customStyle="1" w:styleId="665E8DFDC7DF4B169D375E02FABE9702">
    <w:name w:val="665E8DFDC7DF4B169D375E02FABE9702"/>
  </w:style>
  <w:style w:type="paragraph" w:customStyle="1" w:styleId="E8808B64340647318DC49E40D2A49961">
    <w:name w:val="E8808B64340647318DC49E40D2A49961"/>
  </w:style>
  <w:style w:type="paragraph" w:customStyle="1" w:styleId="F0817D27565448E0A3FC4F64C0168B21">
    <w:name w:val="F0817D27565448E0A3FC4F64C0168B21"/>
  </w:style>
  <w:style w:type="paragraph" w:customStyle="1" w:styleId="D89DFA1B159444BA8A6661ED6AAA9F62">
    <w:name w:val="D89DFA1B159444BA8A6661ED6AAA9F62"/>
  </w:style>
  <w:style w:type="paragraph" w:customStyle="1" w:styleId="0F73E58352A841158A3856C3702372A3">
    <w:name w:val="0F73E58352A841158A3856C3702372A3"/>
  </w:style>
  <w:style w:type="paragraph" w:customStyle="1" w:styleId="24919A8F56844A9E9355F26427A93F1A">
    <w:name w:val="24919A8F56844A9E9355F26427A93F1A"/>
  </w:style>
  <w:style w:type="paragraph" w:customStyle="1" w:styleId="DA821FAF17054138958539E471E95D35">
    <w:name w:val="DA821FAF17054138958539E471E95D35"/>
  </w:style>
  <w:style w:type="paragraph" w:customStyle="1" w:styleId="4D74B509D4324FBE980C789A38025BA8">
    <w:name w:val="4D74B509D4324FBE980C789A38025BA8"/>
  </w:style>
  <w:style w:type="paragraph" w:customStyle="1" w:styleId="4753B0FE08DE4556AA1F9144D5D4A80C">
    <w:name w:val="4753B0FE08DE4556AA1F9144D5D4A80C"/>
  </w:style>
  <w:style w:type="paragraph" w:customStyle="1" w:styleId="628AC40127E5414CAC1808EA08228BA3">
    <w:name w:val="628AC40127E5414CAC1808EA08228BA3"/>
  </w:style>
  <w:style w:type="paragraph" w:customStyle="1" w:styleId="9F11566512CE415A824249CC9F252188">
    <w:name w:val="9F11566512CE415A824249CC9F252188"/>
  </w:style>
  <w:style w:type="paragraph" w:customStyle="1" w:styleId="6CB2B70CD434431FBA837FA58B093A70">
    <w:name w:val="6CB2B70CD434431FBA837FA58B093A70"/>
  </w:style>
  <w:style w:type="paragraph" w:customStyle="1" w:styleId="351047D051C142ACB6A749D77220FAA1">
    <w:name w:val="351047D051C142ACB6A749D77220FAA1"/>
  </w:style>
  <w:style w:type="paragraph" w:customStyle="1" w:styleId="B5FFB67EC5154B749834080B559A3649">
    <w:name w:val="B5FFB67EC5154B749834080B559A3649"/>
  </w:style>
  <w:style w:type="paragraph" w:customStyle="1" w:styleId="CDB3BA10E89B4207B073A663EA3EE8CC">
    <w:name w:val="CDB3BA10E89B4207B073A663EA3EE8CC"/>
  </w:style>
  <w:style w:type="paragraph" w:customStyle="1" w:styleId="0A52D7FEE32F4F198D4BDF5203E19FA7">
    <w:name w:val="0A52D7FEE32F4F198D4BDF5203E19FA7"/>
  </w:style>
  <w:style w:type="paragraph" w:customStyle="1" w:styleId="79F1089A205044728BED7BCF42050CC6">
    <w:name w:val="79F1089A205044728BED7BCF42050CC6"/>
  </w:style>
  <w:style w:type="paragraph" w:customStyle="1" w:styleId="01CF3E22A610482F8D731B664C52ACA0">
    <w:name w:val="01CF3E22A610482F8D731B664C52ACA0"/>
  </w:style>
  <w:style w:type="paragraph" w:customStyle="1" w:styleId="82BDF780FB5247AC85CC94006F0BFEA4">
    <w:name w:val="82BDF780FB5247AC85CC94006F0BFEA4"/>
  </w:style>
  <w:style w:type="paragraph" w:customStyle="1" w:styleId="B5FAB0B2803142C2B0F50864822778BB">
    <w:name w:val="B5FAB0B2803142C2B0F50864822778BB"/>
  </w:style>
  <w:style w:type="paragraph" w:customStyle="1" w:styleId="2A07B984830A4ACAB2D75422956F2A2C">
    <w:name w:val="2A07B984830A4ACAB2D75422956F2A2C"/>
  </w:style>
  <w:style w:type="paragraph" w:customStyle="1" w:styleId="ED52808EC108425E8DF6ABD329F87AAE">
    <w:name w:val="ED52808EC108425E8DF6ABD329F87AAE"/>
  </w:style>
  <w:style w:type="paragraph" w:customStyle="1" w:styleId="7784F38AA9674FD7BEAEA3FE3E7DC345">
    <w:name w:val="7784F38AA9674FD7BEAEA3FE3E7DC345"/>
  </w:style>
  <w:style w:type="paragraph" w:customStyle="1" w:styleId="52B26370ABC64FBE9F2F99F771C6EFF3">
    <w:name w:val="52B26370ABC64FBE9F2F99F771C6EFF3"/>
  </w:style>
  <w:style w:type="paragraph" w:customStyle="1" w:styleId="D96C4810EC08495F9E8315AFBE7E1226">
    <w:name w:val="D96C4810EC08495F9E8315AFBE7E1226"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4EC7E08B897B416F877C285932E8B7C0">
    <w:name w:val="4EC7E08B897B416F877C285932E8B7C0"/>
  </w:style>
  <w:style w:type="paragraph" w:customStyle="1" w:styleId="80875043732641478DF2BA579462D7EF">
    <w:name w:val="80875043732641478DF2BA579462D7EF"/>
  </w:style>
  <w:style w:type="paragraph" w:customStyle="1" w:styleId="AB35FF7AD2384985A6EC72AE7F939E38">
    <w:name w:val="AB35FF7AD2384985A6EC72AE7F939E38"/>
  </w:style>
  <w:style w:type="paragraph" w:customStyle="1" w:styleId="617D437CCB694A44B5066E967E8BDFCF">
    <w:name w:val="617D437CCB694A44B5066E967E8BDFCF"/>
  </w:style>
  <w:style w:type="paragraph" w:customStyle="1" w:styleId="1474AA1D16B346119361EF0B49514643">
    <w:name w:val="1474AA1D16B346119361EF0B49514643"/>
  </w:style>
  <w:style w:type="paragraph" w:customStyle="1" w:styleId="249D837BF5DF43CBB594A255EF72D649">
    <w:name w:val="249D837BF5DF43CBB594A255EF72D649"/>
  </w:style>
  <w:style w:type="paragraph" w:customStyle="1" w:styleId="6D4C11054FB94EFFB8760F3A75D86E6B">
    <w:name w:val="6D4C11054FB94EFFB8760F3A75D86E6B"/>
  </w:style>
  <w:style w:type="paragraph" w:customStyle="1" w:styleId="BD2941E5D5A24F7B94B5406738D0D376">
    <w:name w:val="BD2941E5D5A24F7B94B5406738D0D376"/>
  </w:style>
  <w:style w:type="paragraph" w:customStyle="1" w:styleId="E6D558669F174EC78F070DB11DFC2DF5">
    <w:name w:val="E6D558669F174EC78F070DB11DFC2DF5"/>
  </w:style>
  <w:style w:type="paragraph" w:customStyle="1" w:styleId="E5B29D4C75BE4F16AA2902C3697F9CBA">
    <w:name w:val="E5B29D4C75BE4F16AA2902C3697F9CBA"/>
  </w:style>
  <w:style w:type="paragraph" w:customStyle="1" w:styleId="9287387D77144AC4822775BA8D1069D1">
    <w:name w:val="9287387D77144AC4822775BA8D1069D1"/>
  </w:style>
  <w:style w:type="paragraph" w:customStyle="1" w:styleId="80074C5AFD034408B706E19457485BBF">
    <w:name w:val="80074C5AFD034408B706E19457485BBF"/>
  </w:style>
  <w:style w:type="paragraph" w:customStyle="1" w:styleId="EBBBE6D024934FC18A0D0FA1F4EE062E">
    <w:name w:val="EBBBE6D024934FC18A0D0FA1F4EE062E"/>
  </w:style>
  <w:style w:type="paragraph" w:customStyle="1" w:styleId="DF317A5D907044F9B64B34C92435A3CC">
    <w:name w:val="DF317A5D907044F9B64B34C92435A3CC"/>
  </w:style>
  <w:style w:type="paragraph" w:customStyle="1" w:styleId="5EEB85A9E564483E92DD8A95481746CD">
    <w:name w:val="5EEB85A9E564483E92DD8A95481746CD"/>
  </w:style>
  <w:style w:type="paragraph" w:customStyle="1" w:styleId="7AD8C50511144C9590831A030CCF6E49">
    <w:name w:val="7AD8C50511144C9590831A030CCF6E49"/>
  </w:style>
  <w:style w:type="paragraph" w:customStyle="1" w:styleId="36A23653650A4A7095619C52F2EB229E">
    <w:name w:val="36A23653650A4A7095619C52F2EB229E"/>
  </w:style>
  <w:style w:type="paragraph" w:customStyle="1" w:styleId="DD5F7E7F4F8145B49177E8695C333AFF">
    <w:name w:val="DD5F7E7F4F8145B49177E8695C333AFF"/>
  </w:style>
  <w:style w:type="paragraph" w:customStyle="1" w:styleId="9578D493ACA24C32A3F7078355DA77BB">
    <w:name w:val="9578D493ACA24C32A3F7078355DA77BB"/>
  </w:style>
  <w:style w:type="paragraph" w:customStyle="1" w:styleId="C124494F971047A7A11C6E17BC899A9C">
    <w:name w:val="C124494F971047A7A11C6E17BC899A9C"/>
  </w:style>
  <w:style w:type="paragraph" w:customStyle="1" w:styleId="C5F67AB588E74758B2B81739EBEC9D03">
    <w:name w:val="C5F67AB588E74758B2B81739EBEC9D03"/>
  </w:style>
  <w:style w:type="paragraph" w:customStyle="1" w:styleId="684BDE517E7640CFAF3C1C059C293251">
    <w:name w:val="684BDE517E7640CFAF3C1C059C293251"/>
  </w:style>
  <w:style w:type="paragraph" w:customStyle="1" w:styleId="85ED82B16DF54A74A2CF460AB791FC89">
    <w:name w:val="85ED82B16DF54A74A2CF460AB791FC89"/>
  </w:style>
  <w:style w:type="paragraph" w:customStyle="1" w:styleId="B6424DD9381C4EBB8650CF912D95B0C8">
    <w:name w:val="B6424DD9381C4EBB8650CF912D95B0C8"/>
  </w:style>
  <w:style w:type="paragraph" w:customStyle="1" w:styleId="2F24165B8E2C47E9A7381D165B89C728">
    <w:name w:val="2F24165B8E2C47E9A7381D165B89C728"/>
  </w:style>
  <w:style w:type="paragraph" w:customStyle="1" w:styleId="CB390941E0A24129872B2B4B952D2F60">
    <w:name w:val="CB390941E0A24129872B2B4B952D2F60"/>
  </w:style>
  <w:style w:type="paragraph" w:customStyle="1" w:styleId="9EA53192393F48D9947077889E2ACD47">
    <w:name w:val="9EA53192393F48D9947077889E2ACD47"/>
  </w:style>
  <w:style w:type="paragraph" w:customStyle="1" w:styleId="DA2FB270C45E43A9A177955C6CC63198">
    <w:name w:val="DA2FB270C45E43A9A177955C6CC63198"/>
  </w:style>
  <w:style w:type="paragraph" w:customStyle="1" w:styleId="CDAE8DED95364061B824C232567F4AB7">
    <w:name w:val="CDAE8DED95364061B824C232567F4AB7"/>
  </w:style>
  <w:style w:type="paragraph" w:customStyle="1" w:styleId="BFB87FB91445481FADE8B00D24C7F72A">
    <w:name w:val="BFB87FB91445481FADE8B00D24C7F72A"/>
  </w:style>
  <w:style w:type="paragraph" w:customStyle="1" w:styleId="5F0B638379254F68A789379F6DDFD7D0">
    <w:name w:val="5F0B638379254F68A789379F6DDFD7D0"/>
  </w:style>
  <w:style w:type="paragraph" w:customStyle="1" w:styleId="3748BE65FD3749399959FEF03B7333C6">
    <w:name w:val="3748BE65FD3749399959FEF03B7333C6"/>
  </w:style>
  <w:style w:type="paragraph" w:customStyle="1" w:styleId="A5245D73AE5E4662B1D8CFC5F5EF208B">
    <w:name w:val="A5245D73AE5E4662B1D8CFC5F5EF20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2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</Template>
  <TotalTime>891</TotalTime>
  <Pages>1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Date: 8 may 2018</Company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anantara vacation club</dc:subject>
  <dc:creator>mojiway</dc:creator>
  <cp:keywords>Churn analysis</cp:keywords>
  <cp:lastModifiedBy>mojiway</cp:lastModifiedBy>
  <cp:revision>22</cp:revision>
  <dcterms:created xsi:type="dcterms:W3CDTF">2018-05-03T04:08:00Z</dcterms:created>
  <dcterms:modified xsi:type="dcterms:W3CDTF">2018-05-08T06:15:00Z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2018-04-07T04:43:58.0549681Z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